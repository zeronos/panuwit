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8425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62E3292D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3FAF83DB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bookmarkStart w:id="0" w:name="_Hlk32278698" w:displacedByCustomXml="next"/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761B861C4D284BE39F801C51B066B4C5"/>
        </w:placeholder>
      </w:sdtPr>
      <w:sdtEndPr/>
      <w:sdtContent>
        <w:p w14:paraId="4B624099" w14:textId="73C88BEF" w:rsidR="00C157E1" w:rsidRPr="00086F1C" w:rsidRDefault="00393770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ระบบยืม-คืนอุปกรณ์</w:t>
          </w:r>
        </w:p>
      </w:sdtContent>
    </w:sdt>
    <w:bookmarkEnd w:id="0"/>
    <w:p w14:paraId="135517D5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42800F96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1ECF1" wp14:editId="563B962B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F258896">
  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-3.2pt,.5pt" to="454.3pt,.5pt" w14:anchorId="13D9F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/>
            </w:pict>
          </mc:Fallback>
        </mc:AlternateContent>
      </w:r>
    </w:p>
    <w:p w14:paraId="45E2B2BA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72CC6DBB91F4DFB818390367B63B38F"/>
          </w:placeholder>
        </w:sdtPr>
        <w:sdtEndPr/>
        <w:sdtContent>
          <w:r w:rsidR="00477ADC">
            <w:rPr>
              <w:rFonts w:ascii="TH SarabunPSK" w:hAnsi="TH SarabunPSK" w:cs="TH SarabunPSK"/>
              <w:sz w:val="56"/>
              <w:szCs w:val="56"/>
            </w:rPr>
            <w:t>1</w:t>
          </w:r>
        </w:sdtContent>
      </w:sdt>
    </w:p>
    <w:p w14:paraId="24EF5D1E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45BFCC9232834DAAB339EE67A92B6417"/>
          </w:placeholder>
        </w:sdtPr>
        <w:sdtEndPr/>
        <w:sdtContent>
          <w:r w:rsidR="00477ADC">
            <w:rPr>
              <w:rFonts w:ascii="TH SarabunPSK" w:hAnsi="TH SarabunPSK" w:cs="TH SarabunPSK"/>
              <w:sz w:val="56"/>
              <w:szCs w:val="56"/>
            </w:rPr>
            <w:t xml:space="preserve">8 </w:t>
          </w:r>
          <w:r w:rsidR="00477ADC">
            <w:rPr>
              <w:rFonts w:ascii="TH SarabunPSK" w:hAnsi="TH SarabunPSK" w:cs="TH SarabunPSK" w:hint="cs"/>
              <w:sz w:val="56"/>
              <w:szCs w:val="56"/>
              <w:cs/>
            </w:rPr>
            <w:t>กุมภาพันธ์ 2563</w:t>
          </w:r>
        </w:sdtContent>
      </w:sdt>
    </w:p>
    <w:p w14:paraId="0DD40FAF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/>
          <w:sz w:val="56"/>
          <w:szCs w:val="56"/>
        </w:rPr>
        <w:id w:val="-336467108"/>
        <w:placeholder>
          <w:docPart w:val="6007E51AE4C34A2D9286623FA91DD5C4"/>
        </w:placeholder>
      </w:sdtPr>
      <w:sdtEndPr/>
      <w:sdtContent>
        <w:p w14:paraId="1B6A6081" w14:textId="15768E2B" w:rsidR="00477ADC" w:rsidRDefault="00477ADC" w:rsidP="00B22B8D">
          <w:pPr>
            <w:spacing w:after="0"/>
            <w:jc w:val="center"/>
            <w:rPr>
              <w:rFonts w:ascii="TH SarabunPSK" w:hAnsi="TH SarabunPSK" w:cs="TH SarabunPSK"/>
              <w:sz w:val="56"/>
              <w:szCs w:val="56"/>
              <w:cs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กลุ่มที่ 2</w:t>
          </w:r>
        </w:p>
        <w:p w14:paraId="5B04E39E" w14:textId="567F9C85" w:rsidR="00477ADC" w:rsidRPr="00B22B8D" w:rsidRDefault="00B22B8D" w:rsidP="00B22B8D">
          <w:pPr>
            <w:ind w:left="720" w:hanging="360"/>
            <w:jc w:val="center"/>
            <w:rPr>
              <w:sz w:val="56"/>
              <w:szCs w:val="56"/>
            </w:rPr>
          </w:pPr>
          <w:r>
            <w:rPr>
              <w:rFonts w:hint="cs"/>
              <w:sz w:val="56"/>
              <w:szCs w:val="56"/>
              <w:cs/>
            </w:rPr>
            <w:t xml:space="preserve">   1.</w:t>
          </w:r>
          <w:r w:rsidR="00477ADC" w:rsidRPr="00B22B8D">
            <w:rPr>
              <w:rFonts w:hint="cs"/>
              <w:sz w:val="56"/>
              <w:szCs w:val="56"/>
              <w:cs/>
            </w:rPr>
            <w:t xml:space="preserve">นาย ภาณุวิชญ์ สระอุบล </w:t>
          </w:r>
          <w:r>
            <w:rPr>
              <w:rFonts w:hint="cs"/>
              <w:sz w:val="56"/>
              <w:szCs w:val="56"/>
              <w:cs/>
            </w:rPr>
            <w:t xml:space="preserve">  </w:t>
          </w:r>
          <w:r w:rsidR="00477ADC" w:rsidRPr="00B22B8D">
            <w:rPr>
              <w:rFonts w:hint="cs"/>
              <w:sz w:val="56"/>
              <w:szCs w:val="56"/>
              <w:cs/>
            </w:rPr>
            <w:t>6020503861</w:t>
          </w:r>
        </w:p>
        <w:p w14:paraId="659D0B6C" w14:textId="017D452D" w:rsidR="00477ADC" w:rsidRDefault="00B22B8D" w:rsidP="00B22B8D">
          <w:pPr>
            <w:ind w:left="1440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 </w:t>
          </w:r>
          <w:r w:rsidR="00F352E6">
            <w:rPr>
              <w:rFonts w:ascii="TH SarabunPSK" w:hAnsi="TH SarabunPSK" w:cs="TH SarabunPSK" w:hint="cs"/>
              <w:sz w:val="56"/>
              <w:szCs w:val="56"/>
              <w:cs/>
            </w:rPr>
            <w:t>2.</w:t>
          </w:r>
          <w:r w:rsidR="00477ADC" w:rsidRPr="00F352E6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นาย </w:t>
          </w:r>
          <w:r w:rsidR="00F352E6">
            <w:rPr>
              <w:rFonts w:ascii="TH SarabunPSK" w:hAnsi="TH SarabunPSK" w:cs="TH SarabunPSK" w:hint="cs"/>
              <w:sz w:val="56"/>
              <w:szCs w:val="56"/>
              <w:cs/>
            </w:rPr>
            <w:t xml:space="preserve"> </w:t>
          </w:r>
          <w:r w:rsidR="00477ADC" w:rsidRPr="00F352E6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สิทธิพล </w:t>
          </w:r>
          <w:r w:rsidR="00F352E6">
            <w:rPr>
              <w:rFonts w:ascii="TH SarabunPSK" w:hAnsi="TH SarabunPSK" w:cs="TH SarabunPSK" w:hint="cs"/>
              <w:sz w:val="56"/>
              <w:szCs w:val="56"/>
              <w:cs/>
            </w:rPr>
            <w:t xml:space="preserve"> 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</w:t>
          </w:r>
          <w:r w:rsidR="00477ADC" w:rsidRPr="00F352E6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มานิตกุล 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  </w:t>
          </w:r>
          <w:r w:rsidR="00477ADC" w:rsidRPr="00F352E6">
            <w:rPr>
              <w:rFonts w:ascii="TH SarabunPSK" w:hAnsi="TH SarabunPSK" w:cs="TH SarabunPSK" w:hint="cs"/>
              <w:sz w:val="56"/>
              <w:szCs w:val="56"/>
              <w:cs/>
            </w:rPr>
            <w:t>6020501426</w:t>
          </w:r>
        </w:p>
        <w:p w14:paraId="73D4D8E6" w14:textId="3EE7CF28" w:rsidR="00B22B8D" w:rsidRDefault="00B22B8D" w:rsidP="00B22B8D">
          <w:pPr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             </w:t>
          </w:r>
          <w:r w:rsidR="00F352E6">
            <w:rPr>
              <w:rFonts w:ascii="TH SarabunPSK" w:hAnsi="TH SarabunPSK" w:cs="TH SarabunPSK" w:hint="cs"/>
              <w:sz w:val="56"/>
              <w:szCs w:val="56"/>
              <w:cs/>
            </w:rPr>
            <w:t xml:space="preserve">3.นาย ชยณัฐ 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   </w:t>
          </w:r>
          <w:r w:rsidR="00F352E6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เกตุวิฑูรย์ 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  </w:t>
          </w:r>
          <w:r w:rsidR="00F352E6">
            <w:rPr>
              <w:rFonts w:ascii="TH SarabunPSK" w:hAnsi="TH SarabunPSK" w:cs="TH SarabunPSK" w:hint="cs"/>
              <w:sz w:val="56"/>
              <w:szCs w:val="56"/>
              <w:cs/>
            </w:rPr>
            <w:t>6020502066</w:t>
          </w:r>
          <w:r>
            <w:rPr>
              <w:rFonts w:ascii="TH SarabunPSK" w:hAnsi="TH SarabunPSK" w:cs="TH SarabunPSK"/>
              <w:sz w:val="56"/>
              <w:szCs w:val="56"/>
            </w:rPr>
            <w:t xml:space="preserve"> </w:t>
          </w:r>
        </w:p>
        <w:p w14:paraId="36B70087" w14:textId="1AF25B50" w:rsidR="00F352E6" w:rsidRDefault="00B22B8D" w:rsidP="00B22B8D">
          <w:pPr>
            <w:rPr>
              <w:rFonts w:ascii="TH SarabunPSK" w:hAnsi="TH SarabunPSK" w:cs="TH SarabunPSK"/>
              <w:sz w:val="56"/>
              <w:szCs w:val="56"/>
              <w:cs/>
            </w:rPr>
          </w:pPr>
          <w:r>
            <w:rPr>
              <w:rFonts w:ascii="TH SarabunPSK" w:hAnsi="TH SarabunPSK" w:cs="TH SarabunPSK"/>
              <w:sz w:val="56"/>
              <w:szCs w:val="56"/>
            </w:rPr>
            <w:t xml:space="preserve">              </w:t>
          </w:r>
          <w:r w:rsidR="00F352E6">
            <w:rPr>
              <w:rFonts w:ascii="TH SarabunPSK" w:hAnsi="TH SarabunPSK" w:cs="TH SarabunPSK"/>
              <w:sz w:val="56"/>
              <w:szCs w:val="56"/>
            </w:rPr>
            <w:t>4.</w:t>
          </w:r>
          <w:r w:rsidR="00F352E6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นาย ใบชา 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    </w:t>
          </w:r>
          <w:r w:rsidR="00F352E6">
            <w:rPr>
              <w:rFonts w:ascii="TH SarabunPSK" w:hAnsi="TH SarabunPSK" w:cs="TH SarabunPSK" w:hint="cs"/>
              <w:sz w:val="56"/>
              <w:szCs w:val="56"/>
              <w:cs/>
            </w:rPr>
            <w:t>เจนจบวิทยา 6020500373</w:t>
          </w:r>
        </w:p>
        <w:p w14:paraId="259BFE7B" w14:textId="77777777" w:rsidR="00086F1C" w:rsidRDefault="006A6F6B" w:rsidP="00C157E1">
          <w:pPr>
            <w:jc w:val="right"/>
            <w:rPr>
              <w:rFonts w:ascii="TH SarabunPSK" w:hAnsi="TH SarabunPSK" w:cs="TH SarabunPSK"/>
              <w:sz w:val="56"/>
              <w:szCs w:val="56"/>
              <w:cs/>
            </w:rPr>
          </w:pPr>
        </w:p>
      </w:sdtContent>
    </w:sdt>
    <w:p w14:paraId="6C7E7A70" w14:textId="7A389560" w:rsidR="00C157E1" w:rsidRDefault="00FC1070" w:rsidP="00F352E6">
      <w:pPr>
        <w:jc w:val="left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/>
          <w:b/>
          <w:bCs/>
          <w:sz w:val="40"/>
          <w:szCs w:val="40"/>
        </w:rPr>
        <w:tab/>
      </w:r>
      <w:r w:rsidR="007E4860">
        <w:rPr>
          <w:rFonts w:ascii="TH SarabunPSK" w:hAnsi="TH SarabunPSK" w:cs="TH SarabunPSK" w:hint="cs"/>
          <w:b/>
          <w:bCs/>
          <w:sz w:val="40"/>
          <w:szCs w:val="40"/>
          <w:cs/>
        </w:rPr>
        <w:t>หน้า</w:t>
      </w:r>
    </w:p>
    <w:p w14:paraId="4B2C1F03" w14:textId="7C31D1CE" w:rsidR="00F72DC6" w:rsidRDefault="007E4860" w:rsidP="007E4860">
      <w:pPr>
        <w:spacing w:after="0"/>
        <w:jc w:val="left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1.บทนำ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3</w:t>
      </w:r>
    </w:p>
    <w:p w14:paraId="76AE8789" w14:textId="32606929" w:rsidR="00F72DC6" w:rsidRDefault="007E4860" w:rsidP="007E4860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2.</w:t>
      </w:r>
      <w:r w:rsidRPr="007E4860">
        <w:rPr>
          <w:rFonts w:ascii="TH SarabunPSK" w:hAnsi="TH SarabunPSK" w:cs="TH SarabunPSK"/>
          <w:b/>
          <w:bCs/>
          <w:sz w:val="40"/>
          <w:szCs w:val="40"/>
          <w:cs/>
        </w:rPr>
        <w:t>ความต้องการของผู้ใช้ (</w:t>
      </w:r>
      <w:r w:rsidRPr="007E4860">
        <w:rPr>
          <w:rFonts w:ascii="TH SarabunPSK" w:hAnsi="TH SarabunPSK" w:cs="TH SarabunPSK"/>
          <w:b/>
          <w:bCs/>
          <w:sz w:val="40"/>
          <w:szCs w:val="40"/>
        </w:rPr>
        <w:t>User Requirements)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  <w:t>4-6</w:t>
      </w:r>
    </w:p>
    <w:p w14:paraId="37AF05EA" w14:textId="6E3BAF9C" w:rsidR="007E4860" w:rsidRDefault="007E4860" w:rsidP="007E4860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3.</w:t>
      </w:r>
      <w:r w:rsidRPr="007E4860">
        <w:rPr>
          <w:rFonts w:ascii="TH SarabunPSK" w:hAnsi="TH SarabunPSK" w:cs="TH SarabunPSK"/>
          <w:b/>
          <w:bCs/>
          <w:sz w:val="40"/>
          <w:szCs w:val="40"/>
          <w:cs/>
        </w:rPr>
        <w:t>ความต้องการของระบบ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  <w:t>6-11</w:t>
      </w:r>
    </w:p>
    <w:p w14:paraId="02CCDE13" w14:textId="3D2F8765" w:rsidR="007E4860" w:rsidRDefault="007E4860" w:rsidP="007E4860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4.</w:t>
      </w:r>
      <w:r w:rsidRPr="007E4860">
        <w:rPr>
          <w:rFonts w:ascii="TH SarabunPSK" w:hAnsi="TH SarabunPSK" w:cs="TH SarabunPSK"/>
          <w:b/>
          <w:bCs/>
          <w:sz w:val="40"/>
          <w:szCs w:val="40"/>
          <w:cs/>
        </w:rPr>
        <w:t>แผนภาพการวิเคราะห์ระบบ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  <w:t>12</w:t>
      </w:r>
      <w:bookmarkStart w:id="1" w:name="_GoBack"/>
      <w:bookmarkEnd w:id="1"/>
    </w:p>
    <w:p w14:paraId="20927D9F" w14:textId="14B15E1E" w:rsidR="00F72DC6" w:rsidRDefault="006A6F6B" w:rsidP="006A6F6B">
      <w:pPr>
        <w:jc w:val="left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5.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13</w:t>
      </w:r>
    </w:p>
    <w:p w14:paraId="2EE9F123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D4A447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BAF2C74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A49573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AA413E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39D4C5B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487100F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7FD07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E6E185C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A9702B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40E6EE" w14:textId="77777777" w:rsidR="00F352E6" w:rsidRDefault="00F352E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37E812FA" w14:textId="77777777" w:rsidR="00F352E6" w:rsidRDefault="00F352E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5D2CC47B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14:paraId="62172327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7A7D5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0B2790EF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07EFCCE3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1593CC73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77935B34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CAC8508" w14:textId="77777777" w:rsidR="00F72DC6" w:rsidRDefault="00F72DC6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71785307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30162C8E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5DB8048C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6300FEB4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1ECCC1" w14:textId="77777777" w:rsidR="00F72DC6" w:rsidRDefault="00F72DC6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17A1F37D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3B06C120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0D2BC3BE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38381F73" w14:textId="77777777" w:rsidR="00F72DC6" w:rsidRPr="007E4860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5C1B535F" w14:textId="60B22DC3" w:rsidR="00FC1070" w:rsidRPr="007E4860" w:rsidRDefault="007E4860" w:rsidP="007E4860">
      <w:pPr>
        <w:rPr>
          <w:b/>
          <w:bCs/>
        </w:rPr>
      </w:pPr>
      <w:r w:rsidRPr="007E4860">
        <w:rPr>
          <w:rFonts w:hint="cs"/>
          <w:b/>
          <w:bCs/>
          <w:cs/>
        </w:rPr>
        <w:t>1.</w:t>
      </w:r>
      <w:r w:rsidR="00F72DC6" w:rsidRPr="007E4860">
        <w:rPr>
          <w:rFonts w:hint="cs"/>
          <w:b/>
          <w:bCs/>
          <w:cs/>
        </w:rPr>
        <w:t>บทนำ</w:t>
      </w:r>
    </w:p>
    <w:p w14:paraId="1F5A4020" w14:textId="77777777" w:rsidR="00875E62" w:rsidRPr="00D32DBA" w:rsidRDefault="006A6F6B" w:rsidP="00D32DBA">
      <w:pPr>
        <w:ind w:left="360"/>
      </w:pPr>
      <w:sdt>
        <w:sdtPr>
          <w:rPr>
            <w:rFonts w:hint="cs"/>
            <w:cs/>
          </w:rPr>
          <w:id w:val="-1623533790"/>
          <w:placeholder>
            <w:docPart w:val="9A3B8236E4C94E08A884F8EF07D02E67"/>
          </w:placeholder>
        </w:sdtPr>
        <w:sdtEndPr/>
        <w:sdtContent>
          <w:sdt>
            <w:sdtPr>
              <w:rPr>
                <w:rFonts w:hint="cs"/>
                <w:cs/>
              </w:rPr>
              <w:id w:val="-990938687"/>
              <w:placeholder>
                <w:docPart w:val="32AD7218D4864DB89F6E380C07264D16"/>
              </w:placeholder>
            </w:sdtPr>
            <w:sdtEndPr/>
            <w:sdtContent>
              <w:r w:rsidR="00B743D5" w:rsidRPr="00D32DBA">
                <w:rPr>
                  <w:rFonts w:hint="cs"/>
                  <w:cs/>
                </w:rPr>
                <w:t>ที่มา</w:t>
              </w:r>
            </w:sdtContent>
          </w:sdt>
        </w:sdtContent>
      </w:sdt>
      <w:r w:rsidR="00B743D5" w:rsidRPr="00D32DBA">
        <w:rPr>
          <w:rFonts w:hint="cs"/>
          <w:cs/>
        </w:rPr>
        <w:t>และความสำคัญปัญหา</w:t>
      </w:r>
    </w:p>
    <w:p w14:paraId="645AD295" w14:textId="77777777" w:rsidR="00B743D5" w:rsidRDefault="00B743D5" w:rsidP="00B743D5">
      <w:pPr>
        <w:ind w:left="720"/>
      </w:pPr>
      <w:r>
        <w:rPr>
          <w:rFonts w:hint="cs"/>
          <w:cs/>
        </w:rPr>
        <w:t>ในภาควิชาวิศวกรรมคอมพิวเตอร์ มหาวิทยาลัยเกตรศาสตร์ วิทยาเขตกำแพงแสน นั้นมีการให้บริการยืม คืน อุปกรณ์ แก่อาจารย์ นิสิต และ บุคคลากรภายนอก เพื่อนำไปใช้ประโยชน์ในด้านต่างๆ ไม่ว่าจะเป็นการสอน การทำโปรเจค หรือ งานทั่วไปที่เหมาะสม ซึ่งการยืม คืน อุปกรณ์นั้นต้องมาติดต่อกับเจ้าหน้าที่เพื่อนำเอกสารไปกรอกและนำมาส่งเพื่อขอยืม คืน อุปกรณ์เหล่านั้น ผู้จัดทำเล็งเห็นว่าการยืม คืน อุปกรณ์ ในรูปแบบนี้อาจทำให้เกิดปัญหาเรื่อง ความล่าช้าในการให้บริการ การติดตามสิ่งของทำได้ยาก</w:t>
      </w:r>
      <w:r w:rsidR="00503200">
        <w:rPr>
          <w:rFonts w:hint="cs"/>
          <w:cs/>
        </w:rPr>
        <w:t xml:space="preserve"> และอาจทำให้ผู้ที่ต้องการมาใช้บริการต่อไม่สามารถยืมสิ่งของชิ้นนั้นได้ ดังนั้นผู้จัดจึงได้รวบรวมข้อมูลและปัญหาจากผู้ใช้บริการ และ ผู้ให้บริการ นำมาปรับปรุงพัฒนาเป็นเว็บแอปพลิเคชั่นเพื่อตอบสนองปัญหาและเพิ่มประสิทธิภาพในการยืม คืนอุปกรณ์ ของ อาจารย์ นิสิต และบุคลากรภายนอก ได้อย่างครอบคลุม</w:t>
      </w:r>
    </w:p>
    <w:p w14:paraId="0B4D787F" w14:textId="77777777" w:rsidR="00503200" w:rsidRPr="007E4860" w:rsidRDefault="00503200" w:rsidP="007E4860">
      <w:pPr>
        <w:pStyle w:val="ListParagraph"/>
        <w:rPr>
          <w:b w:val="0"/>
          <w:bCs w:val="0"/>
        </w:rPr>
      </w:pPr>
      <w:r w:rsidRPr="007E4860">
        <w:rPr>
          <w:rFonts w:hint="cs"/>
          <w:b w:val="0"/>
          <w:bCs w:val="0"/>
          <w:cs/>
        </w:rPr>
        <w:t>วัตถุประสงค์</w:t>
      </w:r>
    </w:p>
    <w:p w14:paraId="361455DC" w14:textId="77777777" w:rsidR="00AA7614" w:rsidRPr="007E4860" w:rsidRDefault="00AA7614" w:rsidP="007E4860">
      <w:pPr>
        <w:pStyle w:val="ListParagraph"/>
        <w:rPr>
          <w:b w:val="0"/>
          <w:bCs w:val="0"/>
        </w:rPr>
      </w:pPr>
      <w:r w:rsidRPr="007E4860">
        <w:rPr>
          <w:rFonts w:hint="cs"/>
          <w:b w:val="0"/>
          <w:bCs w:val="0"/>
          <w:cs/>
        </w:rPr>
        <w:t>สร้างเว็บแอปพลิเคชั่น เพื่อลดความล่าช้าในการให้บริการ การยืม คืน อุปกรณ์ภายในภาควิชาวิศวกรรมคอมพิวเตอร์</w:t>
      </w:r>
    </w:p>
    <w:p w14:paraId="452EBBD4" w14:textId="77777777" w:rsidR="00AA7614" w:rsidRPr="007E4860" w:rsidRDefault="00AA7614" w:rsidP="007E4860">
      <w:pPr>
        <w:pStyle w:val="ListParagraph"/>
        <w:rPr>
          <w:b w:val="0"/>
          <w:bCs w:val="0"/>
        </w:rPr>
      </w:pPr>
      <w:r w:rsidRPr="007E4860">
        <w:rPr>
          <w:rFonts w:hint="cs"/>
          <w:b w:val="0"/>
          <w:bCs w:val="0"/>
          <w:cs/>
        </w:rPr>
        <w:t>สร้างเว็บแอปพลิเคชั่น เพื่อลำดับการให้บริการของ อาจารย์ นิสิต และบุคคลากรภายนอก</w:t>
      </w:r>
    </w:p>
    <w:p w14:paraId="2CE884DD" w14:textId="77777777" w:rsidR="00AA7614" w:rsidRPr="007E4860" w:rsidRDefault="00AA7614" w:rsidP="007E4860">
      <w:pPr>
        <w:pStyle w:val="ListParagraph"/>
        <w:rPr>
          <w:b w:val="0"/>
          <w:bCs w:val="0"/>
        </w:rPr>
      </w:pPr>
      <w:r w:rsidRPr="007E4860">
        <w:rPr>
          <w:rFonts w:hint="cs"/>
          <w:b w:val="0"/>
          <w:bCs w:val="0"/>
          <w:cs/>
        </w:rPr>
        <w:t>สร้างเว็บแอปพลิเคชั่น เพื่อการ</w:t>
      </w:r>
      <w:r w:rsidR="002D29DF" w:rsidRPr="007E4860">
        <w:rPr>
          <w:rFonts w:hint="cs"/>
          <w:b w:val="0"/>
          <w:bCs w:val="0"/>
          <w:cs/>
        </w:rPr>
        <w:t>ตรวจสอบจำนวน และ สภาพของอุกรณ์ที่ให้ใช้บริการ</w:t>
      </w:r>
    </w:p>
    <w:p w14:paraId="6F3DEBBF" w14:textId="77777777" w:rsidR="002D29DF" w:rsidRPr="007E4860" w:rsidRDefault="002D29DF" w:rsidP="007E4860">
      <w:pPr>
        <w:pStyle w:val="ListParagraph"/>
        <w:rPr>
          <w:b w:val="0"/>
          <w:bCs w:val="0"/>
        </w:rPr>
      </w:pPr>
      <w:r w:rsidRPr="007E4860">
        <w:rPr>
          <w:rFonts w:hint="cs"/>
          <w:b w:val="0"/>
          <w:bCs w:val="0"/>
          <w:cs/>
        </w:rPr>
        <w:t>สร้างเว็บแอปพลิเคชั่น เพื่อลดจำนวนกระดาษในการกรอกแบบฟอร์มการขอยืม คืน อุปกรณ์ภายในภาควิชาวิศวกรรมคอมพิวเตอร์</w:t>
      </w:r>
    </w:p>
    <w:p w14:paraId="3589F9F2" w14:textId="77777777" w:rsidR="00AA7614" w:rsidRDefault="00AA7614" w:rsidP="00AA7614">
      <w:pPr>
        <w:ind w:left="1080"/>
      </w:pPr>
    </w:p>
    <w:p w14:paraId="094680A0" w14:textId="77777777" w:rsidR="00AA7614" w:rsidRDefault="00AA7614" w:rsidP="00AA7614">
      <w:pPr>
        <w:ind w:left="720"/>
        <w:rPr>
          <w:cs/>
        </w:rPr>
      </w:pPr>
    </w:p>
    <w:p w14:paraId="70C12714" w14:textId="77777777" w:rsidR="00503200" w:rsidRDefault="00503200" w:rsidP="00503200">
      <w:pPr>
        <w:ind w:firstLine="360"/>
        <w:rPr>
          <w:cs/>
        </w:rPr>
      </w:pPr>
      <w:r>
        <w:rPr>
          <w:cs/>
        </w:rPr>
        <w:tab/>
      </w:r>
    </w:p>
    <w:p w14:paraId="3D0529DE" w14:textId="2DD0E0AF" w:rsidR="00F72DC6" w:rsidRPr="007E4860" w:rsidRDefault="007E4860" w:rsidP="007E4860">
      <w:pPr>
        <w:rPr>
          <w:b/>
          <w:bCs/>
        </w:rPr>
      </w:pPr>
      <w:r w:rsidRPr="007E4860">
        <w:rPr>
          <w:rFonts w:hint="cs"/>
          <w:b/>
          <w:bCs/>
          <w:cs/>
        </w:rPr>
        <w:t xml:space="preserve">2. </w:t>
      </w:r>
      <w:bookmarkStart w:id="2" w:name="_Hlk32280910"/>
      <w:r w:rsidR="0067440B" w:rsidRPr="007E4860">
        <w:rPr>
          <w:rFonts w:hint="cs"/>
          <w:b/>
          <w:bCs/>
          <w:cs/>
        </w:rPr>
        <w:t>ความต้องการของผู้ใช้ (</w:t>
      </w:r>
      <w:r w:rsidR="0067440B" w:rsidRPr="007E4860">
        <w:rPr>
          <w:b/>
          <w:bCs/>
        </w:rPr>
        <w:t>User Requirements)</w:t>
      </w:r>
      <w:bookmarkEnd w:id="2"/>
    </w:p>
    <w:p w14:paraId="5D92D45F" w14:textId="77777777" w:rsidR="007E4860" w:rsidRPr="008C66FB" w:rsidRDefault="007E4860" w:rsidP="007E4860">
      <w:pPr>
        <w:pStyle w:val="ListParagraph"/>
      </w:pPr>
    </w:p>
    <w:p w14:paraId="0A241061" w14:textId="31AA7291" w:rsidR="000032D2" w:rsidRPr="007E4860" w:rsidRDefault="007E4860" w:rsidP="007E4860">
      <w:pPr>
        <w:pStyle w:val="ListParagraph"/>
      </w:pPr>
      <w:r w:rsidRPr="007E4860">
        <w:rPr>
          <w:rFonts w:hint="cs"/>
          <w:cs/>
        </w:rPr>
        <w:t xml:space="preserve">2.1 </w:t>
      </w:r>
      <w:r w:rsidR="0067440B" w:rsidRPr="007E4860">
        <w:rPr>
          <w:rFonts w:hint="cs"/>
          <w:cs/>
        </w:rPr>
        <w:t>ส่วนต่อประสานของซอฟต์แวร์</w:t>
      </w:r>
    </w:p>
    <w:sdt>
      <w:sdtPr>
        <w:rPr>
          <w:color w:val="FF0000"/>
        </w:rPr>
        <w:id w:val="1915352894"/>
        <w:placeholder>
          <w:docPart w:val="9B207D4B1A37451EAA70C2B0BB48CA0B"/>
        </w:placeholder>
      </w:sdtPr>
      <w:sdtEndPr>
        <w:rPr>
          <w:color w:val="auto"/>
        </w:rPr>
      </w:sdtEndPr>
      <w:sdtContent>
        <w:p w14:paraId="24950DD7" w14:textId="77777777" w:rsidR="00CC311A" w:rsidRDefault="00CC311A" w:rsidP="00D224DA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CC311A" w14:paraId="3F532637" w14:textId="77777777" w:rsidTr="00CC311A">
            <w:tc>
              <w:tcPr>
                <w:tcW w:w="4508" w:type="dxa"/>
              </w:tcPr>
              <w:p w14:paraId="0540B837" w14:textId="77777777" w:rsidR="00CC311A" w:rsidRDefault="00CC311A" w:rsidP="00D224DA">
                <w:pPr>
                  <w:rPr>
                    <w:cs/>
                  </w:rPr>
                </w:pPr>
                <w:r>
                  <w:rPr>
                    <w:rFonts w:hint="cs"/>
                    <w:cs/>
                  </w:rPr>
                  <w:t>รายละเอียด</w:t>
                </w:r>
              </w:p>
            </w:tc>
            <w:tc>
              <w:tcPr>
                <w:tcW w:w="4508" w:type="dxa"/>
              </w:tcPr>
              <w:p w14:paraId="1EE7D7EB" w14:textId="77777777" w:rsidR="00CC311A" w:rsidRDefault="00CC311A" w:rsidP="00D224DA">
                <w:r>
                  <w:rPr>
                    <w:rFonts w:hint="cs"/>
                    <w:cs/>
                  </w:rPr>
                  <w:t>รายการ</w:t>
                </w:r>
              </w:p>
            </w:tc>
          </w:tr>
          <w:tr w:rsidR="00CC311A" w14:paraId="6984B322" w14:textId="77777777" w:rsidTr="00CC311A">
            <w:tc>
              <w:tcPr>
                <w:tcW w:w="4508" w:type="dxa"/>
              </w:tcPr>
              <w:p w14:paraId="73EDEFA2" w14:textId="77777777" w:rsidR="00CC311A" w:rsidRDefault="00CC311A" w:rsidP="00D224DA">
                <w:r>
                  <w:t>Operating System</w:t>
                </w:r>
              </w:p>
            </w:tc>
            <w:tc>
              <w:tcPr>
                <w:tcW w:w="4508" w:type="dxa"/>
              </w:tcPr>
              <w:p w14:paraId="0A0F0A06" w14:textId="77777777" w:rsidR="004E277F" w:rsidRDefault="00CC311A" w:rsidP="00D224DA">
                <w:r>
                  <w:t xml:space="preserve">Window 7 </w:t>
                </w:r>
                <w:r>
                  <w:rPr>
                    <w:rFonts w:hint="cs"/>
                    <w:cs/>
                  </w:rPr>
                  <w:t>ขึ้นไป</w:t>
                </w:r>
              </w:p>
              <w:p w14:paraId="7E003881" w14:textId="77777777" w:rsidR="00CC311A" w:rsidRDefault="004E277F" w:rsidP="00D224DA">
                <w:pPr>
                  <w:rPr>
                    <w:cs/>
                  </w:rPr>
                </w:pPr>
                <w:r>
                  <w:rPr>
                    <w:rFonts w:hint="cs"/>
                    <w:cs/>
                  </w:rPr>
                  <w:t>เซิฟเวอร์ของภาควิชาวิศวกรรมคอมพิวเตอร์</w:t>
                </w:r>
              </w:p>
            </w:tc>
          </w:tr>
          <w:tr w:rsidR="004E277F" w14:paraId="5734B509" w14:textId="77777777" w:rsidTr="00CC311A">
            <w:tc>
              <w:tcPr>
                <w:tcW w:w="4508" w:type="dxa"/>
              </w:tcPr>
              <w:p w14:paraId="22D90C60" w14:textId="77777777" w:rsidR="004E277F" w:rsidRDefault="004E277F" w:rsidP="004E277F">
                <w:r>
                  <w:t>Development Tools</w:t>
                </w:r>
              </w:p>
            </w:tc>
            <w:tc>
              <w:tcPr>
                <w:tcW w:w="4508" w:type="dxa"/>
              </w:tcPr>
              <w:p w14:paraId="7BBC7D5D" w14:textId="77777777" w:rsidR="004E277F" w:rsidRDefault="004E277F" w:rsidP="004E277F">
                <w:r>
                  <w:t>Visual studio Code</w:t>
                </w:r>
              </w:p>
              <w:p w14:paraId="0922455C" w14:textId="77777777" w:rsidR="004E277F" w:rsidRDefault="004E277F" w:rsidP="004E277F">
                <w:proofErr w:type="spellStart"/>
                <w:r>
                  <w:t>Doxygen</w:t>
                </w:r>
                <w:proofErr w:type="spellEnd"/>
                <w:r>
                  <w:t xml:space="preserve"> (pdf) </w:t>
                </w:r>
              </w:p>
              <w:p w14:paraId="02CB958B" w14:textId="77777777" w:rsidR="004E277F" w:rsidRDefault="004E277F" w:rsidP="004E277F">
                <w:r>
                  <w:t>Apache</w:t>
                </w:r>
              </w:p>
            </w:tc>
          </w:tr>
          <w:tr w:rsidR="004E277F" w14:paraId="5F86DFD3" w14:textId="77777777" w:rsidTr="00CC311A">
            <w:tc>
              <w:tcPr>
                <w:tcW w:w="4508" w:type="dxa"/>
              </w:tcPr>
              <w:p w14:paraId="1C11F550" w14:textId="77777777" w:rsidR="004E277F" w:rsidRDefault="004E277F" w:rsidP="004E277F">
                <w:r>
                  <w:t>Database Tools</w:t>
                </w:r>
              </w:p>
            </w:tc>
            <w:tc>
              <w:tcPr>
                <w:tcW w:w="4508" w:type="dxa"/>
              </w:tcPr>
              <w:p w14:paraId="77FCBCC6" w14:textId="77777777" w:rsidR="004E277F" w:rsidRDefault="004E277F" w:rsidP="004E277F">
                <w:r>
                  <w:t>phpMyAdmin</w:t>
                </w:r>
                <w:r w:rsidRPr="004E277F">
                  <w:t xml:space="preserve"> </w:t>
                </w:r>
              </w:p>
              <w:p w14:paraId="35E2F968" w14:textId="77777777" w:rsidR="004E277F" w:rsidRDefault="004E277F" w:rsidP="004E277F">
                <w:r w:rsidRPr="004E277F">
                  <w:t>dB designer</w:t>
                </w:r>
              </w:p>
            </w:tc>
          </w:tr>
          <w:tr w:rsidR="004E277F" w14:paraId="2664DDBB" w14:textId="77777777" w:rsidTr="00CC311A">
            <w:tc>
              <w:tcPr>
                <w:tcW w:w="4508" w:type="dxa"/>
              </w:tcPr>
              <w:p w14:paraId="544581B6" w14:textId="77777777" w:rsidR="004E277F" w:rsidRDefault="004E277F" w:rsidP="004E277F">
                <w:r>
                  <w:t>Other Tools</w:t>
                </w:r>
              </w:p>
            </w:tc>
            <w:tc>
              <w:tcPr>
                <w:tcW w:w="4508" w:type="dxa"/>
              </w:tcPr>
              <w:p w14:paraId="098DF7B7" w14:textId="77777777" w:rsidR="004E277F" w:rsidRDefault="004E277F" w:rsidP="004E277F"/>
            </w:tc>
          </w:tr>
          <w:tr w:rsidR="004E277F" w14:paraId="4F2B81E3" w14:textId="77777777" w:rsidTr="00CC311A">
            <w:tc>
              <w:tcPr>
                <w:tcW w:w="4508" w:type="dxa"/>
              </w:tcPr>
              <w:p w14:paraId="069B15E5" w14:textId="77777777" w:rsidR="004E277F" w:rsidRDefault="004E277F" w:rsidP="004E277F"/>
            </w:tc>
            <w:tc>
              <w:tcPr>
                <w:tcW w:w="4508" w:type="dxa"/>
              </w:tcPr>
              <w:p w14:paraId="06A3A632" w14:textId="77777777" w:rsidR="004E277F" w:rsidRDefault="004E277F" w:rsidP="004E277F"/>
            </w:tc>
          </w:tr>
          <w:tr w:rsidR="004E277F" w14:paraId="24DC3FE3" w14:textId="77777777" w:rsidTr="00CC311A">
            <w:tc>
              <w:tcPr>
                <w:tcW w:w="4508" w:type="dxa"/>
              </w:tcPr>
              <w:p w14:paraId="5322C45F" w14:textId="77777777" w:rsidR="004E277F" w:rsidRDefault="004E277F" w:rsidP="004E277F"/>
            </w:tc>
            <w:tc>
              <w:tcPr>
                <w:tcW w:w="4508" w:type="dxa"/>
              </w:tcPr>
              <w:p w14:paraId="77D4415B" w14:textId="77777777" w:rsidR="004E277F" w:rsidRDefault="004E277F" w:rsidP="004E277F"/>
            </w:tc>
          </w:tr>
          <w:tr w:rsidR="004E277F" w14:paraId="07F717AE" w14:textId="77777777" w:rsidTr="00CC311A">
            <w:tc>
              <w:tcPr>
                <w:tcW w:w="4508" w:type="dxa"/>
              </w:tcPr>
              <w:p w14:paraId="308BBCCF" w14:textId="77777777" w:rsidR="004E277F" w:rsidRDefault="004E277F" w:rsidP="004E277F"/>
            </w:tc>
            <w:tc>
              <w:tcPr>
                <w:tcW w:w="4508" w:type="dxa"/>
              </w:tcPr>
              <w:p w14:paraId="7BD726C4" w14:textId="77777777" w:rsidR="004E277F" w:rsidRDefault="004E277F" w:rsidP="004E277F"/>
            </w:tc>
          </w:tr>
        </w:tbl>
        <w:p w14:paraId="2D542609" w14:textId="77777777" w:rsidR="00D224DA" w:rsidRDefault="006A6F6B" w:rsidP="00D224DA"/>
      </w:sdtContent>
    </w:sdt>
    <w:p w14:paraId="1043E71D" w14:textId="77777777" w:rsidR="0067440B" w:rsidRPr="007E4860" w:rsidRDefault="002D29DF" w:rsidP="00344A97">
      <w:pPr>
        <w:spacing w:after="0"/>
        <w:rPr>
          <w:b/>
          <w:bCs/>
        </w:rPr>
      </w:pPr>
      <w:r w:rsidRPr="007E4860">
        <w:rPr>
          <w:rFonts w:hint="cs"/>
          <w:b/>
          <w:bCs/>
          <w:cs/>
        </w:rPr>
        <w:t xml:space="preserve">2.2 </w:t>
      </w:r>
      <w:r w:rsidR="0067440B" w:rsidRPr="007E4860">
        <w:rPr>
          <w:rFonts w:hint="cs"/>
          <w:b/>
          <w:bCs/>
          <w:cs/>
        </w:rPr>
        <w:t>ส่วนต่อประสานกับผู้ใช้</w:t>
      </w:r>
      <w:r w:rsidR="0067440B" w:rsidRPr="007E4860">
        <w:rPr>
          <w:b/>
          <w:bCs/>
        </w:rPr>
        <w:t xml:space="preserve"> </w:t>
      </w:r>
    </w:p>
    <w:sdt>
      <w:sdtPr>
        <w:id w:val="752401504"/>
        <w:placeholder>
          <w:docPart w:val="EBC2D51879174D89ACADA41100342569"/>
        </w:placeholder>
      </w:sdtPr>
      <w:sdtEndPr/>
      <w:sdtContent>
        <w:p w14:paraId="71FEA1C5" w14:textId="77777777" w:rsidR="00D32DBA" w:rsidRDefault="00BD0CBC" w:rsidP="00D32DBA">
          <w:pPr>
            <w:spacing w:after="0"/>
            <w:ind w:firstLine="357"/>
          </w:pPr>
          <w:r>
            <w:rPr>
              <w:rFonts w:hint="cs"/>
              <w:cs/>
            </w:rPr>
            <w:t>เนื่องจากผู้ใช้งานไม่ได้บ่งบอกความต้องการของระบบว่าให้มีรูปแบบใด ดังนั้นทางกลุ่มจึงได้ออกแบบ</w:t>
          </w:r>
          <w:r w:rsidR="00D32DBA">
            <w:rPr>
              <w:rFonts w:hint="cs"/>
              <w:cs/>
            </w:rPr>
            <w:t xml:space="preserve"> และ</w:t>
          </w:r>
        </w:p>
        <w:p w14:paraId="4A4426FE" w14:textId="77777777" w:rsidR="00D32DBA" w:rsidRDefault="00D32DBA" w:rsidP="00D32DBA">
          <w:r>
            <w:rPr>
              <w:rFonts w:hint="cs"/>
              <w:cs/>
            </w:rPr>
            <w:t>รวบรวมความต้องการจึงได้รูปแบบเบื้องต้นดังนี้</w:t>
          </w:r>
        </w:p>
        <w:p w14:paraId="1805EDB9" w14:textId="32FE859C" w:rsidR="0067440B" w:rsidRDefault="006A6F6B" w:rsidP="00D32DBA"/>
      </w:sdtContent>
    </w:sdt>
    <w:p w14:paraId="28E6C1C1" w14:textId="6004F5EF" w:rsidR="00D32DBA" w:rsidRDefault="00D32DBA" w:rsidP="007E0610">
      <w:r>
        <w:rPr>
          <w:noProof/>
        </w:rPr>
        <w:lastRenderedPageBreak/>
        <w:drawing>
          <wp:inline distT="0" distB="0" distL="0" distR="0" wp14:anchorId="395BAA9D" wp14:editId="0CAD2C3E">
            <wp:extent cx="5722620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9525" w14:textId="1180763B" w:rsidR="00D32DBA" w:rsidRDefault="00D32DBA" w:rsidP="00D32DBA">
      <w:pPr>
        <w:jc w:val="center"/>
      </w:pPr>
      <w:r w:rsidRPr="00D32DBA">
        <w:rPr>
          <w:rFonts w:hint="cs"/>
          <w:b/>
          <w:bCs/>
          <w:cs/>
        </w:rPr>
        <w:t>ภาพ</w:t>
      </w:r>
      <w:r>
        <w:rPr>
          <w:rFonts w:hint="cs"/>
          <w:cs/>
        </w:rPr>
        <w:t xml:space="preserve"> รูปแบบหน้าต่างของระบบเบื้องต้น</w:t>
      </w:r>
    </w:p>
    <w:p w14:paraId="08446DC9" w14:textId="77777777" w:rsidR="00D32DBA" w:rsidRDefault="00D32DBA" w:rsidP="00D32DBA">
      <w:pPr>
        <w:rPr>
          <w:rFonts w:hint="cs"/>
        </w:rPr>
      </w:pPr>
    </w:p>
    <w:p w14:paraId="367D8FCD" w14:textId="64EA29B6" w:rsidR="000032D2" w:rsidRPr="007E4860" w:rsidRDefault="007E0610" w:rsidP="007E0610">
      <w:pPr>
        <w:rPr>
          <w:b/>
          <w:bCs/>
        </w:rPr>
      </w:pPr>
      <w:r w:rsidRPr="007E4860">
        <w:rPr>
          <w:rFonts w:hint="cs"/>
          <w:b/>
          <w:bCs/>
          <w:cs/>
        </w:rPr>
        <w:t>2.3</w:t>
      </w:r>
      <w:r w:rsidR="007E4860" w:rsidRPr="007E4860">
        <w:rPr>
          <w:rFonts w:hint="cs"/>
          <w:b/>
          <w:bCs/>
          <w:cs/>
        </w:rPr>
        <w:t xml:space="preserve"> </w:t>
      </w:r>
      <w:r w:rsidR="000032D2" w:rsidRPr="007E4860">
        <w:rPr>
          <w:rFonts w:hint="cs"/>
          <w:b/>
          <w:bCs/>
          <w:cs/>
        </w:rPr>
        <w:t>คุณลักษณะของผู้ใช้</w:t>
      </w:r>
    </w:p>
    <w:sdt>
      <w:sdtPr>
        <w:id w:val="355242163"/>
        <w:placeholder>
          <w:docPart w:val="17DF25D4365E4E468B1DA0900BD69631"/>
        </w:placeholder>
      </w:sdtPr>
      <w:sdtEndPr/>
      <w:sdtContent>
        <w:p w14:paraId="0A026ACA" w14:textId="77777777" w:rsidR="00A45F8E" w:rsidRDefault="00A45F8E" w:rsidP="00A45F8E">
          <w:pPr>
            <w:spacing w:after="0"/>
            <w:ind w:left="357"/>
            <w:rPr>
              <w:cs/>
            </w:rPr>
          </w:pPr>
          <w:r>
            <w:t xml:space="preserve">2.3.1 </w:t>
          </w:r>
          <w:r>
            <w:rPr>
              <w:rFonts w:hint="cs"/>
              <w:cs/>
            </w:rPr>
            <w:t>นิสิตที่ศึกษาอยู่ใน สาขาวิศวกรรมคอมพิวเตอร์ คณะวิศวกรรมศาสตร์ มหาวิทยาลัยเกษตรศาสตร์กำแพงแสน สามารถใช้คอมพิวเตอร์เบื้องต้นได้</w:t>
          </w:r>
          <w:r w:rsidR="00D7090E">
            <w:t xml:space="preserve"> </w:t>
          </w:r>
          <w:r w:rsidR="00D7090E">
            <w:rPr>
              <w:rFonts w:hint="cs"/>
              <w:cs/>
            </w:rPr>
            <w:t>และมีความจำเป็นต้องใช้อุปกรณ์ในภาควิชา</w:t>
          </w:r>
        </w:p>
        <w:p w14:paraId="19C78D85" w14:textId="77777777" w:rsidR="00A45F8E" w:rsidRDefault="00A45F8E" w:rsidP="00D7090E">
          <w:pPr>
            <w:spacing w:after="0"/>
            <w:ind w:left="357"/>
            <w:rPr>
              <w:cs/>
            </w:rPr>
          </w:pPr>
          <w:r>
            <w:rPr>
              <w:rFonts w:hint="cs"/>
              <w:cs/>
            </w:rPr>
            <w:t>2.3.2 อาจารย์ที่สังกัดกับ สาขาวิศวกรรมคอมพิวเตอร์ คณะวิศวกรรมศาสตร์ มหาวิทยาลัยเกษตรศาสตร์กำแพงแสน</w:t>
          </w:r>
          <w:r w:rsidR="00D7090E">
            <w:t xml:space="preserve"> </w:t>
          </w:r>
          <w:r w:rsidR="00D7090E">
            <w:rPr>
              <w:rFonts w:hint="cs"/>
              <w:cs/>
            </w:rPr>
            <w:t>สามารถอนุมัติการยืมสิ่งของได้ และมีความจำเป็นต้องใช้อุปกรณ์ในภาควิชา</w:t>
          </w:r>
        </w:p>
        <w:p w14:paraId="178CDB65" w14:textId="77777777" w:rsidR="00D7090E" w:rsidRDefault="00D7090E" w:rsidP="00D7090E">
          <w:pPr>
            <w:spacing w:after="0"/>
            <w:ind w:left="357"/>
          </w:pPr>
          <w:r>
            <w:rPr>
              <w:rFonts w:hint="cs"/>
              <w:cs/>
            </w:rPr>
            <w:t>2.3.3 เจ้าหน้าที่ ที่สังกัด สาขาวิศวกรรมคอมพิวเตอร์ คณะวิศวกรรมศาสตร์ มหาวิทยาลัยเกษตรศาสตร์กำแพงแสน</w:t>
          </w:r>
          <w:r>
            <w:t xml:space="preserve"> </w:t>
          </w:r>
          <w:r>
            <w:rPr>
              <w:rFonts w:hint="cs"/>
              <w:cs/>
            </w:rPr>
            <w:t>สามารถให้บริการยืม คืน จัดหาและดูแล อุปกรณ์ในภาควิชาได้</w:t>
          </w:r>
        </w:p>
        <w:p w14:paraId="11C96E63" w14:textId="77777777" w:rsidR="00D7090E" w:rsidRDefault="00D7090E" w:rsidP="00D7090E">
          <w:pPr>
            <w:spacing w:after="0"/>
            <w:ind w:left="357"/>
            <w:rPr>
              <w:cs/>
            </w:rPr>
          </w:pPr>
          <w:r>
            <w:rPr>
              <w:rFonts w:hint="cs"/>
              <w:cs/>
            </w:rPr>
            <w:t>2.3.4 บุคคลภายนอก สามารถใช้คอมพิวเตอร์เบื้องต้นได้</w:t>
          </w:r>
          <w:r>
            <w:t xml:space="preserve"> </w:t>
          </w:r>
          <w:r>
            <w:rPr>
              <w:rFonts w:hint="cs"/>
              <w:cs/>
            </w:rPr>
            <w:t>และมีความจำเป็นต้องใช้อุปกรณ์ในภาควิชา</w:t>
          </w:r>
        </w:p>
        <w:p w14:paraId="277319DC" w14:textId="395A888A" w:rsidR="00D32DBA" w:rsidRDefault="006A6F6B" w:rsidP="00D32DBA"/>
      </w:sdtContent>
    </w:sdt>
    <w:p w14:paraId="228809A9" w14:textId="77777777" w:rsidR="00D32DBA" w:rsidRDefault="00D32DBA" w:rsidP="00D32DBA">
      <w:pPr>
        <w:ind w:left="720"/>
        <w:rPr>
          <w:rFonts w:hint="cs"/>
        </w:rPr>
      </w:pPr>
    </w:p>
    <w:p w14:paraId="76643303" w14:textId="77777777" w:rsidR="007E4860" w:rsidRDefault="007E4860" w:rsidP="00D32DBA">
      <w:pPr>
        <w:rPr>
          <w:b/>
          <w:bCs/>
        </w:rPr>
      </w:pPr>
    </w:p>
    <w:p w14:paraId="69881F2E" w14:textId="77777777" w:rsidR="007E4860" w:rsidRDefault="007E4860" w:rsidP="00D32DBA">
      <w:pPr>
        <w:rPr>
          <w:b/>
          <w:bCs/>
        </w:rPr>
      </w:pPr>
    </w:p>
    <w:p w14:paraId="5F1C63AA" w14:textId="77777777" w:rsidR="007E4860" w:rsidRDefault="007E4860" w:rsidP="00D32DBA">
      <w:pPr>
        <w:rPr>
          <w:b/>
          <w:bCs/>
        </w:rPr>
      </w:pPr>
    </w:p>
    <w:p w14:paraId="4A8F9B30" w14:textId="26211B2D" w:rsidR="00C61B85" w:rsidRPr="007E4860" w:rsidRDefault="007E4860" w:rsidP="00D32DBA">
      <w:pPr>
        <w:rPr>
          <w:b/>
          <w:bCs/>
        </w:rPr>
      </w:pPr>
      <w:r w:rsidRPr="007E4860">
        <w:rPr>
          <w:rFonts w:hint="cs"/>
          <w:b/>
          <w:bCs/>
          <w:cs/>
        </w:rPr>
        <w:lastRenderedPageBreak/>
        <w:t xml:space="preserve">2.4 </w:t>
      </w:r>
      <w:r w:rsidR="00C61B85" w:rsidRPr="007E4860">
        <w:rPr>
          <w:rFonts w:hint="cs"/>
          <w:b/>
          <w:bCs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8F3613EBF2E94F188E029BB84C3419B5"/>
        </w:placeholder>
      </w:sdtPr>
      <w:sdtEndPr/>
      <w:sdtContent>
        <w:p w14:paraId="131408ED" w14:textId="77777777" w:rsidR="00D32DBA" w:rsidRDefault="00D32DBA" w:rsidP="00D32DBA">
          <w:pPr>
            <w:spacing w:after="0"/>
            <w:rPr>
              <w:rFonts w:hint="cs"/>
              <w:cs/>
            </w:rPr>
          </w:pPr>
          <w:r>
            <w:rPr>
              <w:rFonts w:hint="cs"/>
              <w:cs/>
            </w:rPr>
            <w:t>นิสิต สามารถยืมสิ่งของได้ และสามารถตรวจดูประวัติ การยืม คืนของตน ว่าได้รับการอนุมัติ หรือการคืน เสร็จสิ้นแล้วหรือไม่</w:t>
          </w:r>
          <w:r>
            <w:t xml:space="preserve"> </w:t>
          </w:r>
          <w:r>
            <w:rPr>
              <w:rFonts w:hint="cs"/>
              <w:cs/>
            </w:rPr>
            <w:t>โดยที่การยืมจะต้องผ่านอาจารย์ผู้รับผิดชอบในการอนุมัติการยืม และ ผ่านเจ้าหน้าที่ในการคืน อุปกรณ์</w:t>
          </w:r>
        </w:p>
        <w:p w14:paraId="02A71C81" w14:textId="77777777" w:rsidR="00D32DBA" w:rsidRDefault="00D32DBA" w:rsidP="00D32DBA">
          <w:pPr>
            <w:spacing w:after="0"/>
          </w:pPr>
          <w:r>
            <w:rPr>
              <w:rFonts w:hint="cs"/>
              <w:cs/>
            </w:rPr>
            <w:t>อาจารย์ สามารถยืมสิ่งของ และ เป็นผู้อนุมัติอุปกรณ์ที่นิสิตมีการร้องขอมา สามารถตรวจดูประวัติ การยืม คืนของตนเอง ว่าได้รับการอนุมัติ หรือการคืน เสร็จสิ้นแล้วหรือไม่</w:t>
          </w:r>
        </w:p>
        <w:p w14:paraId="293290B4" w14:textId="77777777" w:rsidR="007E4860" w:rsidRDefault="00D32DBA" w:rsidP="00D32DBA">
          <w:pPr>
            <w:spacing w:after="0"/>
          </w:pPr>
          <w:r>
            <w:rPr>
              <w:rFonts w:hint="cs"/>
              <w:cs/>
            </w:rPr>
            <w:t>เจ้าหน้าที่ สามารถจัดการ เพิ่ม ลบ แก้ไข อุปกรณ์ สิทธิ์ในการยืม คืน อุปกรณ์ได้</w:t>
          </w:r>
        </w:p>
        <w:p w14:paraId="37290610" w14:textId="5F285430" w:rsidR="00D32DBA" w:rsidRDefault="006A6F6B" w:rsidP="00D32DBA">
          <w:pPr>
            <w:spacing w:after="0"/>
          </w:pPr>
        </w:p>
      </w:sdtContent>
    </w:sdt>
    <w:p w14:paraId="1F9BAE31" w14:textId="7FCB592D" w:rsidR="000032D2" w:rsidRPr="007E4860" w:rsidRDefault="007E0610" w:rsidP="00D32DBA">
      <w:pPr>
        <w:spacing w:after="0"/>
        <w:rPr>
          <w:b/>
          <w:bCs/>
        </w:rPr>
      </w:pPr>
      <w:r w:rsidRPr="007E4860">
        <w:rPr>
          <w:rFonts w:hint="cs"/>
          <w:b/>
          <w:bCs/>
          <w:cs/>
        </w:rPr>
        <w:t xml:space="preserve">2.5 </w:t>
      </w:r>
      <w:r w:rsidR="00C379D7" w:rsidRPr="007E4860">
        <w:rPr>
          <w:rFonts w:hint="cs"/>
          <w:b/>
          <w:bCs/>
          <w:cs/>
        </w:rPr>
        <w:t>สมมติฐานและข้อจำกัดในการพัฒนา</w:t>
      </w:r>
    </w:p>
    <w:p w14:paraId="7DBBE6B3" w14:textId="29F993FB" w:rsidR="00BD0CBC" w:rsidRDefault="00BD0CBC" w:rsidP="007E0610">
      <w:r>
        <w:rPr>
          <w:rFonts w:hint="cs"/>
          <w:cs/>
        </w:rPr>
        <w:t>ผู้ใช้งานระบบนั้นต้องมีรหัสนนทรี ที่ทางมหาวิทยาลัยเป็นผู้ออกให้ ทำให้จำกัดแค่ผู้ที่สังกัดอยู่ใน มหาวิทยาลัยเกษตรศาสตร์เท่านั้น</w:t>
      </w:r>
    </w:p>
    <w:p w14:paraId="66AEDC99" w14:textId="5DB0DD95" w:rsidR="00BD0CBC" w:rsidRDefault="00BD0CBC" w:rsidP="007E0610">
      <w:r>
        <w:rPr>
          <w:rFonts w:hint="cs"/>
          <w:cs/>
        </w:rPr>
        <w:t>ผู้ใช้งานจำเป็นต้องมาติดต่อขอรับอุปกรณ์ที่ภาควิชาวิศวกรรมคอมพิวเตอร์ มหาวิทยาลัยเกษตรศาสตร์ วิทยาเขต กำแพงแสนเท่านั้น ไม่สามารถขอยืม คืน จากวิทยาเขตอื่นได้</w:t>
      </w:r>
    </w:p>
    <w:p w14:paraId="65317910" w14:textId="1390DEC5" w:rsidR="00D32DBA" w:rsidRDefault="00D32DBA" w:rsidP="007E0610">
      <w:pPr>
        <w:rPr>
          <w:rFonts w:hint="cs"/>
          <w:cs/>
        </w:rPr>
      </w:pPr>
      <w:r>
        <w:rPr>
          <w:rFonts w:hint="cs"/>
          <w:cs/>
        </w:rPr>
        <w:t>ระบบเป็นแบบเว็บแอปพลิเคชั่น ดังนั้นอาจจะไม่รองรับกับบราวเซอร์รุ่นเก่า และ ในการแสดงผลผ่านหน้าจอโทรศัพท์อาจทำได้ไม่เต็มประสิทธิภาพ</w:t>
      </w:r>
    </w:p>
    <w:p w14:paraId="6C14C9B1" w14:textId="0E80C647" w:rsidR="009360A7" w:rsidRPr="007E4860" w:rsidRDefault="007E4860" w:rsidP="007E4860">
      <w:pPr>
        <w:rPr>
          <w:b/>
          <w:bCs/>
        </w:rPr>
      </w:pPr>
      <w:r w:rsidRPr="007E4860">
        <w:rPr>
          <w:rFonts w:hint="cs"/>
          <w:b/>
          <w:bCs/>
          <w:cs/>
        </w:rPr>
        <w:t>3.</w:t>
      </w:r>
      <w:bookmarkStart w:id="3" w:name="_Hlk32280953"/>
      <w:r w:rsidR="00C379D7" w:rsidRPr="007E4860">
        <w:rPr>
          <w:rFonts w:hint="cs"/>
          <w:b/>
          <w:bCs/>
          <w:cs/>
        </w:rPr>
        <w:t>ความต้องการของระบบ</w:t>
      </w:r>
      <w:bookmarkEnd w:id="3"/>
    </w:p>
    <w:p w14:paraId="617E750E" w14:textId="21CEA5CD" w:rsidR="00E45CCA" w:rsidRPr="001905FB" w:rsidRDefault="007E4860" w:rsidP="007E4860">
      <w:pPr>
        <w:pStyle w:val="ListParagraph"/>
      </w:pPr>
      <w:r>
        <w:rPr>
          <w:rFonts w:hint="cs"/>
          <w:cs/>
        </w:rPr>
        <w:t xml:space="preserve">3.1 </w:t>
      </w:r>
      <w:r w:rsidR="009360A7" w:rsidRPr="001905FB">
        <w:rPr>
          <w:rFonts w:hint="cs"/>
          <w:cs/>
        </w:rPr>
        <w:t xml:space="preserve">ความต้องการแบบ </w:t>
      </w:r>
      <w:r w:rsidR="009360A7" w:rsidRPr="001905FB">
        <w:t>functional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22B8D" w:rsidRPr="00E03C0B" w14:paraId="58ADD77B" w14:textId="77777777" w:rsidTr="005354DB">
        <w:tc>
          <w:tcPr>
            <w:tcW w:w="9493" w:type="dxa"/>
          </w:tcPr>
          <w:p w14:paraId="0ADB377E" w14:textId="7B5486BA" w:rsidR="00B22B8D" w:rsidRPr="002E6DA4" w:rsidRDefault="00B22B8D" w:rsidP="00E45CCA">
            <w:pPr>
              <w:rPr>
                <w:cs/>
              </w:rPr>
            </w:pPr>
            <w:r w:rsidRPr="002E6DA4">
              <w:rPr>
                <w:rFonts w:hint="cs"/>
                <w:cs/>
              </w:rPr>
              <w:t>3.2.1</w:t>
            </w:r>
            <w:r w:rsidRPr="002E6DA4">
              <w:t xml:space="preserve"> </w:t>
            </w:r>
            <w:r w:rsidR="00A833F3" w:rsidRPr="002E6DA4">
              <w:rPr>
                <w:rFonts w:hint="cs"/>
                <w:cs/>
              </w:rPr>
              <w:t>การเข้าสู่ระบบ</w:t>
            </w:r>
          </w:p>
          <w:p w14:paraId="16EC8803" w14:textId="25899C74" w:rsidR="00B22B8D" w:rsidRPr="002E6DA4" w:rsidRDefault="00B22B8D" w:rsidP="00E45CCA">
            <w:r w:rsidRPr="002E6DA4">
              <w:rPr>
                <w:rFonts w:hint="cs"/>
                <w:cs/>
              </w:rPr>
              <w:t>3.2.1.1</w:t>
            </w:r>
            <w:r w:rsidRPr="002E6DA4">
              <w:t xml:space="preserve"> </w:t>
            </w:r>
            <w:r w:rsidR="00A833F3" w:rsidRPr="002E6DA4">
              <w:rPr>
                <w:rFonts w:hint="cs"/>
                <w:cs/>
              </w:rPr>
              <w:t xml:space="preserve">เป็นฟังก์ชั่นเพื่อยืนยันตัวบุคคลที่จะเข้าใช้งานระบบ โดยมีความสำคัญระดับ </w:t>
            </w:r>
            <w:r w:rsidR="00A833F3" w:rsidRPr="002E6DA4">
              <w:t>mandatory</w:t>
            </w:r>
          </w:p>
          <w:p w14:paraId="0B2A8727" w14:textId="67C61372" w:rsidR="00B22B8D" w:rsidRPr="002E6DA4" w:rsidRDefault="00B22B8D" w:rsidP="00E45CCA">
            <w:pPr>
              <w:rPr>
                <w:cs/>
              </w:rPr>
            </w:pPr>
            <w:r w:rsidRPr="002E6DA4">
              <w:rPr>
                <w:rFonts w:hint="cs"/>
                <w:cs/>
              </w:rPr>
              <w:t>3.2.1.2 ลำดับการทำงาน</w:t>
            </w:r>
            <w:r w:rsidR="006E335E" w:rsidRPr="002E6DA4">
              <w:t xml:space="preserve">: </w:t>
            </w:r>
            <w:r w:rsidR="006E335E" w:rsidRPr="002E6DA4">
              <w:rPr>
                <w:rFonts w:hint="cs"/>
                <w:cs/>
              </w:rPr>
              <w:t>ผู้ใช้จะต้องทำการเข้าสู่ระบบโดยใช้รหัสนนทรี ของมหาวิทยาลัยเกษตรศาสตร์ในการเข้าสู่ระบบเป็นอย่างแรก</w:t>
            </w:r>
          </w:p>
          <w:p w14:paraId="798F8F26" w14:textId="77777777" w:rsidR="00B22B8D" w:rsidRPr="002E6DA4" w:rsidRDefault="00B22B8D" w:rsidP="00E45CCA">
            <w:r w:rsidRPr="002E6DA4">
              <w:rPr>
                <w:rFonts w:hint="cs"/>
                <w:cs/>
              </w:rPr>
              <w:t>3.2.1.3 ความต้องการ</w:t>
            </w:r>
          </w:p>
          <w:p w14:paraId="1373968D" w14:textId="12D6C822" w:rsidR="00B22B8D" w:rsidRPr="002E6DA4" w:rsidRDefault="00B22B8D" w:rsidP="00E45CCA">
            <w:r w:rsidRPr="002E6DA4">
              <w:rPr>
                <w:rFonts w:hint="cs"/>
                <w:cs/>
              </w:rPr>
              <w:t xml:space="preserve">3.2.1.3.1 </w:t>
            </w:r>
            <w:r w:rsidRPr="002E6DA4">
              <w:t>functional req #</w:t>
            </w:r>
            <w:r w:rsidR="005354DB">
              <w:t>3.2.1.1</w:t>
            </w:r>
          </w:p>
          <w:p w14:paraId="54634882" w14:textId="485BFC5F" w:rsidR="00B22B8D" w:rsidRPr="002E6DA4" w:rsidRDefault="00B22B8D" w:rsidP="00E45CCA">
            <w:pPr>
              <w:rPr>
                <w:cs/>
              </w:rPr>
            </w:pPr>
            <w:r w:rsidRPr="002E6DA4">
              <w:t xml:space="preserve">  1) description:</w:t>
            </w:r>
            <w:r w:rsidR="006E335E" w:rsidRPr="002E6DA4">
              <w:rPr>
                <w:rFonts w:hint="cs"/>
                <w:cs/>
              </w:rPr>
              <w:t xml:space="preserve"> ระบบล็อกอินเป็นจุดแรกที่ผู้ใช้จะต้องทำการเข้าสู่ระบบโดยใช้รหัสนนทรี</w:t>
            </w:r>
          </w:p>
          <w:p w14:paraId="7FE18049" w14:textId="227F6B27" w:rsidR="00B22B8D" w:rsidRPr="002E6DA4" w:rsidRDefault="00B22B8D" w:rsidP="00E45CCA">
            <w:r w:rsidRPr="002E6DA4">
              <w:t xml:space="preserve">  2) </w:t>
            </w:r>
            <w:r w:rsidR="00E92B71" w:rsidRPr="002E6DA4">
              <w:t>inputs:</w:t>
            </w:r>
            <w:r w:rsidR="00E92B71" w:rsidRPr="002E6DA4">
              <w:rPr>
                <w:rFonts w:hint="cs"/>
                <w:cs/>
              </w:rPr>
              <w:t xml:space="preserve"> รหัสนนทร</w:t>
            </w:r>
            <w:r w:rsidR="00E92B71" w:rsidRPr="002E6DA4">
              <w:rPr>
                <w:cs/>
              </w:rPr>
              <w:t>ี</w:t>
            </w:r>
            <w:r w:rsidR="00E92B71" w:rsidRPr="002E6DA4">
              <w:rPr>
                <w:rFonts w:hint="cs"/>
                <w:cs/>
              </w:rPr>
              <w:t xml:space="preserve"> ของมหาวิทยาลัยเกษตรศาสตร์</w:t>
            </w:r>
          </w:p>
          <w:p w14:paraId="0903614A" w14:textId="22E9C4F5" w:rsidR="00B22B8D" w:rsidRPr="002E6DA4" w:rsidRDefault="00B22B8D" w:rsidP="00E45CCA">
            <w:pPr>
              <w:rPr>
                <w:cs/>
              </w:rPr>
            </w:pPr>
            <w:r w:rsidRPr="002E6DA4">
              <w:t xml:space="preserve">  3)</w:t>
            </w:r>
            <w:r w:rsidR="00E92B71" w:rsidRPr="002E6DA4">
              <w:t>process:</w:t>
            </w:r>
            <w:r w:rsidR="00E93D30" w:rsidRPr="002E6DA4">
              <w:rPr>
                <w:rFonts w:hint="cs"/>
                <w:cs/>
              </w:rPr>
              <w:t xml:space="preserve"> </w:t>
            </w:r>
            <w:r w:rsidR="00E92B71" w:rsidRPr="002E6DA4">
              <w:rPr>
                <w:rFonts w:hint="cs"/>
                <w:cs/>
              </w:rPr>
              <w:t>ผู้ใช้กรอกข้อมูลรหัสนนทรีของมหาวิทยาลัยเกษตรศาสตร์ระบบจะนำข้อมูลไปเปรียบเทียบกับฐานข้อมู</w:t>
            </w:r>
            <w:r w:rsidR="00E92B71" w:rsidRPr="002E6DA4">
              <w:rPr>
                <w:cs/>
              </w:rPr>
              <w:t>ล</w:t>
            </w:r>
            <w:r w:rsidR="00E92B71" w:rsidRPr="002E6DA4">
              <w:rPr>
                <w:rFonts w:hint="cs"/>
                <w:cs/>
              </w:rPr>
              <w:t xml:space="preserve"> มหาวิทยาลัยเกษตรศาสตร์</w:t>
            </w:r>
          </w:p>
          <w:p w14:paraId="61B81598" w14:textId="3F56A2A9" w:rsidR="00B22B8D" w:rsidRPr="002E6DA4" w:rsidRDefault="00B22B8D" w:rsidP="00E45CCA">
            <w:pPr>
              <w:rPr>
                <w:cs/>
              </w:rPr>
            </w:pPr>
            <w:r w:rsidRPr="002E6DA4">
              <w:t xml:space="preserve">  4) outputs:</w:t>
            </w:r>
            <w:r w:rsidR="00E92B71" w:rsidRPr="002E6DA4">
              <w:t xml:space="preserve"> </w:t>
            </w:r>
            <w:r w:rsidR="00E92B71" w:rsidRPr="002E6DA4">
              <w:rPr>
                <w:rFonts w:hint="cs"/>
                <w:cs/>
              </w:rPr>
              <w:t>ผ่านเข้าสู่ระบบ</w:t>
            </w:r>
          </w:p>
          <w:p w14:paraId="181D340C" w14:textId="57B31958" w:rsidR="00B22B8D" w:rsidRPr="002E6DA4" w:rsidRDefault="00B22B8D" w:rsidP="22FEA932">
            <w:r w:rsidRPr="002E6DA4">
              <w:lastRenderedPageBreak/>
              <w:t xml:space="preserve">  5) errors handling:</w:t>
            </w:r>
            <w:r w:rsidR="00E92B71" w:rsidRPr="002E6DA4">
              <w:t xml:space="preserve"> </w:t>
            </w:r>
            <w:r w:rsidR="00E92B71" w:rsidRPr="002E6DA4">
              <w:rPr>
                <w:cs/>
              </w:rPr>
              <w:t>เมื่อรหัสไม่ตรงกับฐานข้อมูลจะทำการแสดงข้อความแจ้งเตือนหรือ</w:t>
            </w:r>
            <w:r w:rsidR="00E93D30" w:rsidRPr="002E6DA4">
              <w:rPr>
                <w:cs/>
              </w:rPr>
              <w:t>เมื่อไม่ได้กรอกข้อมูลก็จะแสดงข้อความเตือน</w:t>
            </w:r>
          </w:p>
          <w:p w14:paraId="3836586B" w14:textId="4566B6BA" w:rsidR="00B22B8D" w:rsidRPr="002E6DA4" w:rsidRDefault="22FEA932" w:rsidP="22FEA932">
            <w:r w:rsidRPr="002E6DA4">
              <w:t xml:space="preserve">3.2.2 </w:t>
            </w:r>
            <w:proofErr w:type="spellStart"/>
            <w:r w:rsidRPr="002E6DA4">
              <w:t>แสดงรายการอุปกรณ์</w:t>
            </w:r>
            <w:proofErr w:type="spellEnd"/>
          </w:p>
          <w:p w14:paraId="0A0A576B" w14:textId="336D6639" w:rsidR="00B22B8D" w:rsidRPr="002E6DA4" w:rsidRDefault="22FEA932" w:rsidP="22FEA932">
            <w:r w:rsidRPr="002E6DA4">
              <w:rPr>
                <w:rFonts w:ascii="TH SarabunPSK" w:eastAsia="TH SarabunPSK" w:hAnsi="TH SarabunPSK" w:cs="TH SarabunPSK"/>
              </w:rPr>
              <w:t xml:space="preserve">3.2.2.1 </w:t>
            </w:r>
            <w:proofErr w:type="spellStart"/>
            <w:r w:rsidRPr="002E6DA4">
              <w:t>เป็นฟังก์ชั่นเพื่อที่จะแสดงรายการของอุปกรณ์ที่ให้่ยืม</w:t>
            </w:r>
            <w:proofErr w:type="spellEnd"/>
            <w:r w:rsidRPr="002E6DA4">
              <w:t xml:space="preserve"> </w:t>
            </w:r>
            <w:proofErr w:type="spellStart"/>
            <w:r w:rsidRPr="002E6DA4">
              <w:t>โดยมีความสำคัญระดับ</w:t>
            </w:r>
            <w:proofErr w:type="spellEnd"/>
            <w:r w:rsidRPr="002E6DA4">
              <w:t xml:space="preserve"> mandatory</w:t>
            </w:r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</w:p>
          <w:p w14:paraId="03FCCC1C" w14:textId="77777777" w:rsidR="005354DB" w:rsidRDefault="22FEA932" w:rsidP="22FEA932">
            <w:pPr>
              <w:rPr>
                <w:rFonts w:ascii="TH SarabunPSK" w:eastAsia="TH SarabunPSK" w:hAnsi="TH SarabunPSK" w:cs="TH SarabunPSK"/>
              </w:rPr>
            </w:pPr>
            <w:r w:rsidRPr="002E6DA4">
              <w:rPr>
                <w:rFonts w:ascii="TH SarabunPSK" w:eastAsia="TH SarabunPSK" w:hAnsi="TH SarabunPSK" w:cs="TH SarabunPSK"/>
              </w:rPr>
              <w:t>3.2.2.2</w:t>
            </w:r>
            <w:proofErr w:type="gramStart"/>
            <w:r w:rsidRPr="002E6DA4">
              <w:rPr>
                <w:rFonts w:ascii="TH SarabunPSK" w:eastAsia="TH SarabunPSK" w:hAnsi="TH SarabunPSK" w:cs="TH SarabunPSK"/>
              </w:rPr>
              <w:t>ลำดับการทำงาน:ผู้ใช้จะกดเข้าไปสามารถเลือกหมวดของสิ่งของที่จะเลือกได้</w:t>
            </w:r>
            <w:proofErr w:type="gramEnd"/>
          </w:p>
          <w:p w14:paraId="73B04F01" w14:textId="6BB65295" w:rsidR="00B22B8D" w:rsidRPr="002E6DA4" w:rsidRDefault="22FEA932" w:rsidP="22FEA932">
            <w:proofErr w:type="spellStart"/>
            <w:r w:rsidRPr="002E6DA4">
              <w:rPr>
                <w:rFonts w:ascii="TH SarabunPSK" w:eastAsia="TH SarabunPSK" w:hAnsi="TH SarabunPSK" w:cs="TH SarabunPSK"/>
              </w:rPr>
              <w:t>จากนั้นกดเข้าปุ่มยืมเพิ่มจำนวนได้ตามต้องการ</w:t>
            </w:r>
            <w:proofErr w:type="spellEnd"/>
            <w:r w:rsidR="005354DB">
              <w:rPr>
                <w:rFonts w:ascii="TH SarabunPSK" w:eastAsia="TH SarabunPSK" w:hAnsi="TH SarabunPSK" w:cs="TH SarabunPSK" w:hint="cs"/>
                <w:cs/>
              </w:rPr>
              <w:t>โดย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กดยืนยัน</w:t>
            </w:r>
            <w:proofErr w:type="spellEnd"/>
          </w:p>
          <w:p w14:paraId="4E5E32EB" w14:textId="4C4DA611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 xml:space="preserve">3.2.2.3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ความต้องการ</w:t>
            </w:r>
            <w:proofErr w:type="spellEnd"/>
          </w:p>
          <w:p w14:paraId="71C208E3" w14:textId="6C3BE7B4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>3.2.2.3.1 functional req #</w:t>
            </w:r>
            <w:r w:rsidR="005354DB">
              <w:rPr>
                <w:rFonts w:ascii="TH SarabunPSK" w:eastAsia="TH SarabunPSK" w:hAnsi="TH SarabunPSK" w:cs="TH SarabunPSK"/>
              </w:rPr>
              <w:t>3.2.2.1</w:t>
            </w:r>
          </w:p>
          <w:p w14:paraId="080CFFA4" w14:textId="329C5180" w:rsidR="00B22B8D" w:rsidRPr="002E6DA4" w:rsidRDefault="22FEA932" w:rsidP="22FEA932">
            <w:r w:rsidRPr="002E6DA4">
              <w:rPr>
                <w:rFonts w:ascii="TH SarabunPSK" w:eastAsia="TH SarabunPSK" w:hAnsi="TH SarabunPSK" w:cs="TH SarabunPSK"/>
              </w:rPr>
              <w:t xml:space="preserve">1) </w:t>
            </w:r>
            <w:proofErr w:type="gramStart"/>
            <w:r w:rsidRPr="002E6DA4">
              <w:rPr>
                <w:rFonts w:ascii="TH SarabunPSK" w:eastAsia="TH SarabunPSK" w:hAnsi="TH SarabunPSK" w:cs="TH SarabunPSK"/>
              </w:rPr>
              <w:t>description :</w:t>
            </w:r>
            <w:proofErr w:type="gramEnd"/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เป็นระบบที่จะแสดงรายการที่สิ่งของที่ยืม</w:t>
            </w:r>
            <w:proofErr w:type="spellEnd"/>
          </w:p>
          <w:p w14:paraId="7BA83304" w14:textId="58BEE649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 xml:space="preserve">2) inputs: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การกดเข้าหน้าแสดง</w:t>
            </w:r>
            <w:proofErr w:type="spellEnd"/>
          </w:p>
          <w:p w14:paraId="2AFCCBC8" w14:textId="7B5E0AFA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 xml:space="preserve">3) process: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เลือกหมวดของสิ่งของแล้วนำออกมาจากฐานข้อมูล</w:t>
            </w:r>
            <w:proofErr w:type="spellEnd"/>
          </w:p>
          <w:p w14:paraId="16D890FE" w14:textId="4DC0EE13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 xml:space="preserve">4) outputs: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แสดงรายการของการให้ยืม</w:t>
            </w:r>
            <w:proofErr w:type="spellEnd"/>
          </w:p>
          <w:p w14:paraId="5640A68E" w14:textId="11D9A2DF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 xml:space="preserve">5) errors handling: </w:t>
            </w:r>
          </w:p>
          <w:p w14:paraId="784A912D" w14:textId="255D3954" w:rsidR="00B22B8D" w:rsidRPr="002E6DA4" w:rsidRDefault="22FEA932" w:rsidP="22FEA932">
            <w:r w:rsidRPr="002E6DA4">
              <w:t xml:space="preserve">3.2.3 </w:t>
            </w:r>
            <w:proofErr w:type="spellStart"/>
            <w:r w:rsidRPr="002E6DA4">
              <w:t>แสดงรายการการยืม</w:t>
            </w:r>
            <w:proofErr w:type="spellEnd"/>
          </w:p>
          <w:p w14:paraId="36695B19" w14:textId="2C779EFE" w:rsidR="00B22B8D" w:rsidRPr="002E6DA4" w:rsidRDefault="22FEA932" w:rsidP="22FEA932">
            <w:r w:rsidRPr="002E6DA4">
              <w:rPr>
                <w:rFonts w:ascii="TH SarabunPSK" w:eastAsia="TH SarabunPSK" w:hAnsi="TH SarabunPSK" w:cs="TH SarabunPSK"/>
              </w:rPr>
              <w:t>3.2.3.1</w:t>
            </w:r>
            <w:r w:rsidRPr="002E6DA4">
              <w:t>เป็นฟังก์ชั่นเพื่อที่จะแสดงรายการของอุปกรณ์ที่มีการยืมไปแล้วโดยมีความสำคัญระดับ mandatory</w:t>
            </w:r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</w:p>
          <w:p w14:paraId="0236929D" w14:textId="4439A9DF" w:rsidR="00B22B8D" w:rsidRPr="002E6DA4" w:rsidRDefault="22FEA932" w:rsidP="22FEA932">
            <w:r w:rsidRPr="002E6DA4">
              <w:rPr>
                <w:rFonts w:ascii="TH SarabunPSK" w:eastAsia="TH SarabunPSK" w:hAnsi="TH SarabunPSK" w:cs="TH SarabunPSK"/>
              </w:rPr>
              <w:t>3.2.</w:t>
            </w:r>
            <w:r w:rsidR="00445035">
              <w:rPr>
                <w:rFonts w:ascii="TH SarabunPSK" w:eastAsia="TH SarabunPSK" w:hAnsi="TH SarabunPSK" w:cs="TH SarabunPSK"/>
              </w:rPr>
              <w:t>3</w:t>
            </w:r>
            <w:r w:rsidRPr="002E6DA4">
              <w:rPr>
                <w:rFonts w:ascii="TH SarabunPSK" w:eastAsia="TH SarabunPSK" w:hAnsi="TH SarabunPSK" w:cs="TH SarabunPSK"/>
              </w:rPr>
              <w:t xml:space="preserve">.2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ลำดับการทำงาน</w:t>
            </w:r>
            <w:proofErr w:type="spellEnd"/>
            <w:r w:rsidRPr="002E6DA4">
              <w:rPr>
                <w:rFonts w:ascii="TH SarabunPSK" w:eastAsia="TH SarabunPSK" w:hAnsi="TH SarabunPSK" w:cs="TH SarabunPSK"/>
              </w:rPr>
              <w:t xml:space="preserve">: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ผู้ใช้จะกดเข้าไป</w:t>
            </w:r>
            <w:proofErr w:type="spellEnd"/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สามารถเลือกหมวดของสิ่งของที่จะเลือกได้</w:t>
            </w:r>
            <w:proofErr w:type="spellEnd"/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จากนั้นกดเข้าปุ่มยืมเพิ่มจำนวนได้ตามต้องการ</w:t>
            </w:r>
            <w:proofErr w:type="spellEnd"/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กดยืนยัน</w:t>
            </w:r>
            <w:proofErr w:type="spellEnd"/>
          </w:p>
          <w:p w14:paraId="6921C17E" w14:textId="10DA3BFF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>3.2.</w:t>
            </w:r>
            <w:r w:rsidR="00445035">
              <w:rPr>
                <w:rFonts w:ascii="TH SarabunPSK" w:eastAsia="TH SarabunPSK" w:hAnsi="TH SarabunPSK" w:cs="TH SarabunPSK"/>
              </w:rPr>
              <w:t>3</w:t>
            </w:r>
            <w:r w:rsidRPr="002E6DA4">
              <w:rPr>
                <w:rFonts w:ascii="TH SarabunPSK" w:eastAsia="TH SarabunPSK" w:hAnsi="TH SarabunPSK" w:cs="TH SarabunPSK"/>
              </w:rPr>
              <w:t xml:space="preserve">.3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ความต้องการ</w:t>
            </w:r>
            <w:proofErr w:type="spellEnd"/>
          </w:p>
          <w:p w14:paraId="2315CFF6" w14:textId="676793E6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>3.2.</w:t>
            </w:r>
            <w:r w:rsidR="00445035">
              <w:rPr>
                <w:rFonts w:ascii="TH SarabunPSK" w:eastAsia="TH SarabunPSK" w:hAnsi="TH SarabunPSK" w:cs="TH SarabunPSK"/>
              </w:rPr>
              <w:t>3</w:t>
            </w:r>
            <w:r w:rsidRPr="002E6DA4">
              <w:rPr>
                <w:rFonts w:ascii="TH SarabunPSK" w:eastAsia="TH SarabunPSK" w:hAnsi="TH SarabunPSK" w:cs="TH SarabunPSK"/>
              </w:rPr>
              <w:t>.3.1 functional req #</w:t>
            </w:r>
            <w:r w:rsidR="00F23C0B">
              <w:rPr>
                <w:rFonts w:ascii="TH SarabunPSK" w:eastAsia="TH SarabunPSK" w:hAnsi="TH SarabunPSK" w:cs="TH SarabunPSK"/>
              </w:rPr>
              <w:t>3.2.3.1</w:t>
            </w:r>
          </w:p>
          <w:p w14:paraId="01DF4B51" w14:textId="329C5180" w:rsidR="00B22B8D" w:rsidRPr="002E6DA4" w:rsidRDefault="22FEA932" w:rsidP="22FEA932">
            <w:r w:rsidRPr="002E6DA4">
              <w:rPr>
                <w:rFonts w:ascii="TH SarabunPSK" w:eastAsia="TH SarabunPSK" w:hAnsi="TH SarabunPSK" w:cs="TH SarabunPSK"/>
              </w:rPr>
              <w:t xml:space="preserve">1) </w:t>
            </w:r>
            <w:proofErr w:type="gramStart"/>
            <w:r w:rsidRPr="002E6DA4">
              <w:rPr>
                <w:rFonts w:ascii="TH SarabunPSK" w:eastAsia="TH SarabunPSK" w:hAnsi="TH SarabunPSK" w:cs="TH SarabunPSK"/>
              </w:rPr>
              <w:t>description :</w:t>
            </w:r>
            <w:proofErr w:type="gramEnd"/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เป็นระบบที่จะแสดงรายการที่สิ่งของที่ยืม</w:t>
            </w:r>
            <w:proofErr w:type="spellEnd"/>
          </w:p>
          <w:p w14:paraId="633430EC" w14:textId="58BEE649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 xml:space="preserve">2) inputs: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การกดเข้าหน้าแสดง</w:t>
            </w:r>
            <w:proofErr w:type="spellEnd"/>
          </w:p>
          <w:p w14:paraId="25300101" w14:textId="7B5E0AFA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 xml:space="preserve">3) process: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เลือกหมวดของสิ่งของแล้วนำออกมาจากฐานข้อมูล</w:t>
            </w:r>
            <w:proofErr w:type="spellEnd"/>
          </w:p>
          <w:p w14:paraId="4EF907D6" w14:textId="4DC0EE13" w:rsidR="00B22B8D" w:rsidRPr="002E6DA4" w:rsidRDefault="22FEA932" w:rsidP="00E45CCA">
            <w:r w:rsidRPr="002E6DA4">
              <w:rPr>
                <w:rFonts w:ascii="TH SarabunPSK" w:eastAsia="TH SarabunPSK" w:hAnsi="TH SarabunPSK" w:cs="TH SarabunPSK"/>
              </w:rPr>
              <w:t xml:space="preserve">4) outputs: 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แสดงรายการของการให้ยืม</w:t>
            </w:r>
            <w:proofErr w:type="spellEnd"/>
          </w:p>
          <w:p w14:paraId="2A87F4E0" w14:textId="133E3959" w:rsidR="00B22B8D" w:rsidRDefault="22FEA932" w:rsidP="00E45CCA">
            <w:r w:rsidRPr="002E6DA4">
              <w:rPr>
                <w:rFonts w:ascii="TH SarabunPSK" w:eastAsia="TH SarabunPSK" w:hAnsi="TH SarabunPSK" w:cs="TH SarabunPSK"/>
              </w:rPr>
              <w:t>5) errors handling:</w:t>
            </w:r>
          </w:p>
          <w:p w14:paraId="552AD3A3" w14:textId="1E385385" w:rsidR="002E6DA4" w:rsidRDefault="002E6DA4" w:rsidP="00E45CCA">
            <w:r>
              <w:t xml:space="preserve">3.2.4 </w:t>
            </w:r>
            <w:r>
              <w:rPr>
                <w:rFonts w:hint="cs"/>
                <w:cs/>
              </w:rPr>
              <w:t>การแสดงข้อมูลบัญชีผู้ใช้</w:t>
            </w:r>
          </w:p>
          <w:p w14:paraId="71E8CD6F" w14:textId="5CE9A315" w:rsidR="002E6DA4" w:rsidRDefault="002E6DA4" w:rsidP="00E45CCA">
            <w:r>
              <w:rPr>
                <w:rFonts w:hint="cs"/>
                <w:cs/>
              </w:rPr>
              <w:t>3.2.4.1 แสดงรายละเอียดของผู้ใช้งาน</w:t>
            </w:r>
            <w:r w:rsidR="005354DB">
              <w:rPr>
                <w:rFonts w:hint="cs"/>
                <w:cs/>
              </w:rPr>
              <w:t xml:space="preserve"> ชื่อ นามสกุล สถานะ ตำแหน่ง และ สถานะต่างๆตามเวลาล่าสุด </w:t>
            </w:r>
            <w:r w:rsidR="005354DB" w:rsidRPr="002E6DA4">
              <w:rPr>
                <w:rFonts w:hint="cs"/>
                <w:cs/>
              </w:rPr>
              <w:t xml:space="preserve">โดยมีความสำคัญระดับ </w:t>
            </w:r>
            <w:r w:rsidR="005354DB" w:rsidRPr="002E6DA4">
              <w:t>mandatory</w:t>
            </w:r>
          </w:p>
          <w:p w14:paraId="3B9FDC53" w14:textId="572E80B9" w:rsidR="005354DB" w:rsidRDefault="005354DB" w:rsidP="005354DB">
            <w:r>
              <w:t>3.2.4.</w:t>
            </w:r>
            <w:r w:rsidR="00445035">
              <w:t>2</w:t>
            </w:r>
            <w:r>
              <w:rPr>
                <w:rFonts w:hint="cs"/>
                <w:cs/>
              </w:rPr>
              <w:t xml:space="preserve"> ลำดับการทำงาน</w:t>
            </w:r>
            <w:r>
              <w:t xml:space="preserve">: </w:t>
            </w:r>
            <w:r>
              <w:rPr>
                <w:rFonts w:hint="cs"/>
                <w:cs/>
              </w:rPr>
              <w:t>เมื่อผู้ใช้เลือกหน้าต่างบัญชีผู้ใช้ระบบจะแสดงรายละเอียดของผู้ใช้งาน ชื่อ นามสกุล สถานะ ตำแหน่ง และ สถานะต่างๆตามเวลาล่าสุด</w:t>
            </w:r>
          </w:p>
          <w:p w14:paraId="0B858931" w14:textId="4877EFD2" w:rsidR="005354DB" w:rsidRDefault="005354DB" w:rsidP="005354DB">
            <w:r>
              <w:t>3.2.4.</w:t>
            </w:r>
            <w:r w:rsidR="00445035">
              <w:t>3</w:t>
            </w:r>
            <w:r>
              <w:rPr>
                <w:rFonts w:hint="cs"/>
                <w:cs/>
              </w:rPr>
              <w:t xml:space="preserve"> ความต้องกา</w:t>
            </w:r>
            <w:r>
              <w:rPr>
                <w:cs/>
              </w:rPr>
              <w:t>ร</w:t>
            </w:r>
          </w:p>
          <w:p w14:paraId="6D1BAE9D" w14:textId="53175C16" w:rsidR="005354DB" w:rsidRDefault="005354DB" w:rsidP="005354DB">
            <w:pPr>
              <w:rPr>
                <w:rFonts w:ascii="TH SarabunPSK" w:eastAsia="TH SarabunPSK" w:hAnsi="TH SarabunPSK" w:cs="TH SarabunPSK"/>
              </w:rPr>
            </w:pPr>
            <w:r>
              <w:rPr>
                <w:rFonts w:hint="cs"/>
                <w:cs/>
              </w:rPr>
              <w:t>3.2.4.</w:t>
            </w:r>
            <w:r w:rsidR="00445035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.1 </w:t>
            </w:r>
            <w:r w:rsidR="00F23C0B" w:rsidRPr="002E6DA4">
              <w:rPr>
                <w:rFonts w:ascii="TH SarabunPSK" w:eastAsia="TH SarabunPSK" w:hAnsi="TH SarabunPSK" w:cs="TH SarabunPSK"/>
              </w:rPr>
              <w:t>functional req #</w:t>
            </w:r>
            <w:r w:rsidR="00F23C0B">
              <w:rPr>
                <w:rFonts w:ascii="TH SarabunPSK" w:eastAsia="TH SarabunPSK" w:hAnsi="TH SarabunPSK" w:cs="TH SarabunPSK"/>
              </w:rPr>
              <w:t>3.2.4.1</w:t>
            </w:r>
          </w:p>
          <w:p w14:paraId="5CEC07E6" w14:textId="63C3FD14" w:rsidR="00F23C0B" w:rsidRDefault="00F23C0B" w:rsidP="005354DB">
            <w:pPr>
              <w:rPr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)</w:t>
            </w:r>
            <w:r w:rsidRPr="002E6DA4">
              <w:rPr>
                <w:rFonts w:ascii="TH SarabunPSK" w:eastAsia="TH SarabunPSK" w:hAnsi="TH SarabunPSK" w:cs="TH SarabunPSK"/>
              </w:rPr>
              <w:t xml:space="preserve"> description</w:t>
            </w:r>
            <w:r>
              <w:t xml:space="preserve">: </w:t>
            </w:r>
            <w:r>
              <w:rPr>
                <w:rFonts w:hint="cs"/>
                <w:cs/>
              </w:rPr>
              <w:t>แสดงข้อมูลบัญชีผู้ใช้ของนิสิต</w:t>
            </w:r>
          </w:p>
          <w:p w14:paraId="0C3583E9" w14:textId="609D8155" w:rsidR="005354DB" w:rsidRPr="00F23C0B" w:rsidRDefault="00F23C0B" w:rsidP="005354DB">
            <w:pPr>
              <w:rPr>
                <w:cs/>
              </w:rPr>
            </w:pPr>
            <w:r>
              <w:rPr>
                <w:rFonts w:ascii="TH SarabunPSK" w:eastAsia="TH SarabunPSK" w:hAnsi="TH SarabunPSK" w:cs="TH SarabunPSK"/>
              </w:rPr>
              <w:lastRenderedPageBreak/>
              <w:t xml:space="preserve">2.) </w:t>
            </w:r>
            <w:r w:rsidRPr="002E6DA4">
              <w:rPr>
                <w:rFonts w:ascii="TH SarabunPSK" w:eastAsia="TH SarabunPSK" w:hAnsi="TH SarabunPSK" w:cs="TH SarabunPSK"/>
              </w:rPr>
              <w:t xml:space="preserve">inputs: </w:t>
            </w:r>
            <w:r>
              <w:rPr>
                <w:rFonts w:ascii="TH SarabunPSK" w:eastAsia="TH SarabunPSK" w:hAnsi="TH SarabunPSK" w:cs="TH SarabunPSK" w:hint="cs"/>
                <w:cs/>
              </w:rPr>
              <w:t>ผู้ใช้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กดเข้าหน้าแสดง</w:t>
            </w:r>
            <w:proofErr w:type="spellEnd"/>
            <w:r>
              <w:rPr>
                <w:rFonts w:hint="cs"/>
                <w:cs/>
              </w:rPr>
              <w:t>บัญชีผู้ใช้</w:t>
            </w:r>
          </w:p>
          <w:p w14:paraId="6314D79F" w14:textId="7A1AF20C" w:rsidR="00F23C0B" w:rsidRPr="002E6DA4" w:rsidRDefault="00F23C0B" w:rsidP="00F23C0B">
            <w:pPr>
              <w:rPr>
                <w:cs/>
              </w:rPr>
            </w:pPr>
            <w:r w:rsidRPr="002E6DA4">
              <w:rPr>
                <w:rFonts w:ascii="TH SarabunPSK" w:eastAsia="TH SarabunPSK" w:hAnsi="TH SarabunPSK" w:cs="TH SarabunPSK"/>
              </w:rPr>
              <w:t xml:space="preserve">3) process: </w:t>
            </w:r>
            <w:r>
              <w:rPr>
                <w:rFonts w:ascii="TH SarabunPSK" w:eastAsia="TH SarabunPSK" w:hAnsi="TH SarabunPSK" w:cs="TH SarabunPSK" w:hint="cs"/>
                <w:cs/>
              </w:rPr>
              <w:t>คิวรี่ข้อมูลในส่วนของชื่อ ตำแหน่ง สถานะของนิสิต มาแสดง</w:t>
            </w:r>
          </w:p>
          <w:p w14:paraId="0A2249A7" w14:textId="4B652015" w:rsidR="005354DB" w:rsidRDefault="00F23C0B" w:rsidP="00E45CCA">
            <w:r w:rsidRPr="002E6DA4">
              <w:rPr>
                <w:rFonts w:ascii="TH SarabunPSK" w:eastAsia="TH SarabunPSK" w:hAnsi="TH SarabunPSK" w:cs="TH SarabunPSK"/>
              </w:rPr>
              <w:t xml:space="preserve">4) outputs: </w:t>
            </w:r>
            <w:r w:rsidR="00030427">
              <w:rPr>
                <w:rFonts w:ascii="TH SarabunPSK" w:eastAsia="TH SarabunPSK" w:hAnsi="TH SarabunPSK" w:cs="TH SarabunPSK" w:hint="cs"/>
                <w:cs/>
              </w:rPr>
              <w:t>ชื่</w:t>
            </w:r>
            <w:r>
              <w:rPr>
                <w:rFonts w:ascii="TH SarabunPSK" w:eastAsia="TH SarabunPSK" w:hAnsi="TH SarabunPSK" w:cs="TH SarabunPSK" w:hint="cs"/>
                <w:cs/>
              </w:rPr>
              <w:t>อของนิสิตคนนั้น</w:t>
            </w:r>
          </w:p>
          <w:p w14:paraId="4DF46733" w14:textId="77777777" w:rsidR="008D5227" w:rsidRDefault="008D5227" w:rsidP="008D5227">
            <w:r w:rsidRPr="002E6DA4">
              <w:rPr>
                <w:rFonts w:ascii="TH SarabunPSK" w:eastAsia="TH SarabunPSK" w:hAnsi="TH SarabunPSK" w:cs="TH SarabunPSK"/>
              </w:rPr>
              <w:t>5) errors handling:</w:t>
            </w:r>
          </w:p>
          <w:p w14:paraId="7A3EEC2C" w14:textId="31EE38DB" w:rsidR="008D5227" w:rsidRPr="002E6DA4" w:rsidRDefault="008D5227" w:rsidP="008D5227">
            <w:r w:rsidRPr="002E6DA4">
              <w:rPr>
                <w:rFonts w:ascii="TH SarabunPSK" w:eastAsia="TH SarabunPSK" w:hAnsi="TH SarabunPSK" w:cs="TH SarabunPSK"/>
              </w:rPr>
              <w:t>3.2.</w:t>
            </w:r>
            <w:r w:rsidR="00445035">
              <w:rPr>
                <w:rFonts w:ascii="TH SarabunPSK" w:eastAsia="TH SarabunPSK" w:hAnsi="TH SarabunPSK" w:cs="TH SarabunPSK"/>
              </w:rPr>
              <w:t>4</w:t>
            </w:r>
            <w:r w:rsidRPr="002E6DA4">
              <w:rPr>
                <w:rFonts w:ascii="TH SarabunPSK" w:eastAsia="TH SarabunPSK" w:hAnsi="TH SarabunPSK" w:cs="TH SarabunPSK"/>
              </w:rPr>
              <w:t>.3.</w:t>
            </w:r>
            <w:r>
              <w:rPr>
                <w:rFonts w:ascii="TH SarabunPSK" w:eastAsia="TH SarabunPSK" w:hAnsi="TH SarabunPSK" w:cs="TH SarabunPSK"/>
              </w:rPr>
              <w:t>2</w:t>
            </w:r>
            <w:r w:rsidRPr="002E6DA4">
              <w:rPr>
                <w:rFonts w:ascii="TH SarabunPSK" w:eastAsia="TH SarabunPSK" w:hAnsi="TH SarabunPSK" w:cs="TH SarabunPSK"/>
              </w:rPr>
              <w:t xml:space="preserve"> functional req #</w:t>
            </w:r>
            <w:r>
              <w:rPr>
                <w:rFonts w:ascii="TH SarabunPSK" w:eastAsia="TH SarabunPSK" w:hAnsi="TH SarabunPSK" w:cs="TH SarabunPSK"/>
              </w:rPr>
              <w:t>3.2.</w:t>
            </w:r>
            <w:r w:rsidR="00445035">
              <w:rPr>
                <w:rFonts w:ascii="TH SarabunPSK" w:eastAsia="TH SarabunPSK" w:hAnsi="TH SarabunPSK" w:cs="TH SarabunPSK"/>
              </w:rPr>
              <w:t>4</w:t>
            </w:r>
            <w:r>
              <w:rPr>
                <w:rFonts w:ascii="TH SarabunPSK" w:eastAsia="TH SarabunPSK" w:hAnsi="TH SarabunPSK" w:cs="TH SarabunPSK"/>
              </w:rPr>
              <w:t>.2</w:t>
            </w:r>
          </w:p>
          <w:p w14:paraId="33CA6379" w14:textId="41393F52" w:rsidR="008D5227" w:rsidRDefault="008D5227" w:rsidP="008D5227">
            <w:r>
              <w:t>1.</w:t>
            </w:r>
            <w:r>
              <w:rPr>
                <w:rFonts w:hint="cs"/>
                <w:cs/>
              </w:rPr>
              <w:t>)</w:t>
            </w:r>
            <w:r w:rsidRPr="002E6DA4">
              <w:rPr>
                <w:rFonts w:ascii="TH SarabunPSK" w:eastAsia="TH SarabunPSK" w:hAnsi="TH SarabunPSK" w:cs="TH SarabunPSK"/>
              </w:rPr>
              <w:t xml:space="preserve"> description</w:t>
            </w:r>
            <w:r>
              <w:t xml:space="preserve">: </w:t>
            </w:r>
            <w:r>
              <w:rPr>
                <w:rFonts w:hint="cs"/>
                <w:cs/>
              </w:rPr>
              <w:t>แสดงข้อมูลบัญชีผู้ใช้ของอาจารย์</w:t>
            </w:r>
          </w:p>
          <w:p w14:paraId="0E3A8DFD" w14:textId="77777777" w:rsidR="008D5227" w:rsidRPr="00F23C0B" w:rsidRDefault="008D5227" w:rsidP="008D5227">
            <w:pPr>
              <w:rPr>
                <w:cs/>
              </w:rPr>
            </w:pPr>
            <w:r>
              <w:rPr>
                <w:rFonts w:ascii="TH SarabunPSK" w:eastAsia="TH SarabunPSK" w:hAnsi="TH SarabunPSK" w:cs="TH SarabunPSK"/>
              </w:rPr>
              <w:t xml:space="preserve">2.) </w:t>
            </w:r>
            <w:r w:rsidRPr="002E6DA4">
              <w:rPr>
                <w:rFonts w:ascii="TH SarabunPSK" w:eastAsia="TH SarabunPSK" w:hAnsi="TH SarabunPSK" w:cs="TH SarabunPSK"/>
              </w:rPr>
              <w:t xml:space="preserve">inputs: </w:t>
            </w:r>
            <w:r>
              <w:rPr>
                <w:rFonts w:ascii="TH SarabunPSK" w:eastAsia="TH SarabunPSK" w:hAnsi="TH SarabunPSK" w:cs="TH SarabunPSK" w:hint="cs"/>
                <w:cs/>
              </w:rPr>
              <w:t>ผู้ใช้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กดเข้าหน้าแสดง</w:t>
            </w:r>
            <w:proofErr w:type="spellEnd"/>
            <w:r>
              <w:rPr>
                <w:rFonts w:hint="cs"/>
                <w:cs/>
              </w:rPr>
              <w:t>บัญชีผู้ใช้</w:t>
            </w:r>
          </w:p>
          <w:p w14:paraId="7765D196" w14:textId="58304C8B" w:rsidR="008D5227" w:rsidRPr="002E6DA4" w:rsidRDefault="008D5227" w:rsidP="008D5227">
            <w:pPr>
              <w:rPr>
                <w:cs/>
              </w:rPr>
            </w:pPr>
            <w:r w:rsidRPr="002E6DA4">
              <w:rPr>
                <w:rFonts w:ascii="TH SarabunPSK" w:eastAsia="TH SarabunPSK" w:hAnsi="TH SarabunPSK" w:cs="TH SarabunPSK"/>
              </w:rPr>
              <w:t xml:space="preserve">3) process: </w:t>
            </w:r>
            <w:r>
              <w:rPr>
                <w:rFonts w:ascii="TH SarabunPSK" w:eastAsia="TH SarabunPSK" w:hAnsi="TH SarabunPSK" w:cs="TH SarabunPSK" w:hint="cs"/>
                <w:cs/>
              </w:rPr>
              <w:t>คิวรี่ข้อมูลในส่วนขอ</w:t>
            </w:r>
            <w:r w:rsidR="00030427">
              <w:rPr>
                <w:rFonts w:ascii="TH SarabunPSK" w:eastAsia="TH SarabunPSK" w:hAnsi="TH SarabunPSK" w:cs="TH SarabunPSK" w:hint="cs"/>
                <w:cs/>
              </w:rPr>
              <w:t>ง</w:t>
            </w:r>
            <w:r>
              <w:rPr>
                <w:rFonts w:ascii="TH SarabunPSK" w:eastAsia="TH SarabunPSK" w:hAnsi="TH SarabunPSK" w:cs="TH SarabunPSK" w:hint="cs"/>
                <w:cs/>
              </w:rPr>
              <w:t>ชื่อ ตำแหน่ง สถานะของอาจารย์ มาแสดง</w:t>
            </w:r>
          </w:p>
          <w:p w14:paraId="18266DEB" w14:textId="288F9CBF" w:rsidR="008D5227" w:rsidRDefault="008D5227" w:rsidP="008D5227">
            <w:r w:rsidRPr="002E6DA4">
              <w:rPr>
                <w:rFonts w:ascii="TH SarabunPSK" w:eastAsia="TH SarabunPSK" w:hAnsi="TH SarabunPSK" w:cs="TH SarabunPSK"/>
              </w:rPr>
              <w:t xml:space="preserve">4) outputs: </w:t>
            </w:r>
            <w:r>
              <w:rPr>
                <w:rFonts w:ascii="TH SarabunPSK" w:eastAsia="TH SarabunPSK" w:hAnsi="TH SarabunPSK" w:cs="TH SarabunPSK" w:hint="cs"/>
                <w:cs/>
              </w:rPr>
              <w:t>ชื่อของอาจารย์ท่านนั้น</w:t>
            </w:r>
          </w:p>
          <w:p w14:paraId="15537EC1" w14:textId="77777777" w:rsidR="008D5227" w:rsidRDefault="008D5227" w:rsidP="008D5227">
            <w:r w:rsidRPr="002E6DA4">
              <w:rPr>
                <w:rFonts w:ascii="TH SarabunPSK" w:eastAsia="TH SarabunPSK" w:hAnsi="TH SarabunPSK" w:cs="TH SarabunPSK"/>
              </w:rPr>
              <w:t>5) errors handling:</w:t>
            </w:r>
          </w:p>
          <w:p w14:paraId="5E8DFAFE" w14:textId="5981A77C" w:rsidR="00030427" w:rsidRPr="002E6DA4" w:rsidRDefault="00030427" w:rsidP="00030427">
            <w:r w:rsidRPr="002E6DA4">
              <w:rPr>
                <w:rFonts w:ascii="TH SarabunPSK" w:eastAsia="TH SarabunPSK" w:hAnsi="TH SarabunPSK" w:cs="TH SarabunPSK"/>
              </w:rPr>
              <w:t>3.2.</w:t>
            </w:r>
            <w:r w:rsidR="00445035">
              <w:rPr>
                <w:rFonts w:ascii="TH SarabunPSK" w:eastAsia="TH SarabunPSK" w:hAnsi="TH SarabunPSK" w:cs="TH SarabunPSK"/>
              </w:rPr>
              <w:t>4</w:t>
            </w:r>
            <w:r w:rsidRPr="002E6DA4">
              <w:rPr>
                <w:rFonts w:ascii="TH SarabunPSK" w:eastAsia="TH SarabunPSK" w:hAnsi="TH SarabunPSK" w:cs="TH SarabunPSK"/>
              </w:rPr>
              <w:t>.3.</w:t>
            </w:r>
            <w:r>
              <w:rPr>
                <w:rFonts w:ascii="TH SarabunPSK" w:eastAsia="TH SarabunPSK" w:hAnsi="TH SarabunPSK" w:cs="TH SarabunPSK"/>
              </w:rPr>
              <w:t>3</w:t>
            </w:r>
            <w:r w:rsidRPr="002E6DA4">
              <w:rPr>
                <w:rFonts w:ascii="TH SarabunPSK" w:eastAsia="TH SarabunPSK" w:hAnsi="TH SarabunPSK" w:cs="TH SarabunPSK"/>
              </w:rPr>
              <w:t xml:space="preserve"> functional req #</w:t>
            </w:r>
            <w:r>
              <w:rPr>
                <w:rFonts w:ascii="TH SarabunPSK" w:eastAsia="TH SarabunPSK" w:hAnsi="TH SarabunPSK" w:cs="TH SarabunPSK"/>
              </w:rPr>
              <w:t>3.2.</w:t>
            </w:r>
            <w:r w:rsidR="00445035">
              <w:rPr>
                <w:rFonts w:ascii="TH SarabunPSK" w:eastAsia="TH SarabunPSK" w:hAnsi="TH SarabunPSK" w:cs="TH SarabunPSK"/>
              </w:rPr>
              <w:t>4</w:t>
            </w:r>
            <w:r>
              <w:rPr>
                <w:rFonts w:ascii="TH SarabunPSK" w:eastAsia="TH SarabunPSK" w:hAnsi="TH SarabunPSK" w:cs="TH SarabunPSK"/>
              </w:rPr>
              <w:t>.3</w:t>
            </w:r>
          </w:p>
          <w:p w14:paraId="07E2C0FD" w14:textId="5104CC38" w:rsidR="00030427" w:rsidRDefault="00030427" w:rsidP="00030427">
            <w:r>
              <w:t>1.</w:t>
            </w:r>
            <w:r>
              <w:rPr>
                <w:rFonts w:hint="cs"/>
                <w:cs/>
              </w:rPr>
              <w:t>)</w:t>
            </w:r>
            <w:r w:rsidRPr="002E6DA4">
              <w:rPr>
                <w:rFonts w:ascii="TH SarabunPSK" w:eastAsia="TH SarabunPSK" w:hAnsi="TH SarabunPSK" w:cs="TH SarabunPSK"/>
              </w:rPr>
              <w:t xml:space="preserve"> description</w:t>
            </w:r>
            <w:r>
              <w:t xml:space="preserve">: </w:t>
            </w:r>
            <w:r>
              <w:rPr>
                <w:rFonts w:hint="cs"/>
                <w:cs/>
              </w:rPr>
              <w:t>แสดงข้อมูลบัญชีผู้ใช้ของเจ้าหน้าที่</w:t>
            </w:r>
          </w:p>
          <w:p w14:paraId="21124DCE" w14:textId="77777777" w:rsidR="00030427" w:rsidRPr="00F23C0B" w:rsidRDefault="00030427" w:rsidP="00030427">
            <w:pPr>
              <w:rPr>
                <w:cs/>
              </w:rPr>
            </w:pPr>
            <w:r>
              <w:rPr>
                <w:rFonts w:ascii="TH SarabunPSK" w:eastAsia="TH SarabunPSK" w:hAnsi="TH SarabunPSK" w:cs="TH SarabunPSK"/>
              </w:rPr>
              <w:t xml:space="preserve">2.) </w:t>
            </w:r>
            <w:r w:rsidRPr="002E6DA4">
              <w:rPr>
                <w:rFonts w:ascii="TH SarabunPSK" w:eastAsia="TH SarabunPSK" w:hAnsi="TH SarabunPSK" w:cs="TH SarabunPSK"/>
              </w:rPr>
              <w:t xml:space="preserve">inputs: </w:t>
            </w:r>
            <w:r>
              <w:rPr>
                <w:rFonts w:ascii="TH SarabunPSK" w:eastAsia="TH SarabunPSK" w:hAnsi="TH SarabunPSK" w:cs="TH SarabunPSK" w:hint="cs"/>
                <w:cs/>
              </w:rPr>
              <w:t>ผู้ใช้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กดเข้าหน้าแสดง</w:t>
            </w:r>
            <w:proofErr w:type="spellEnd"/>
            <w:r>
              <w:rPr>
                <w:rFonts w:hint="cs"/>
                <w:cs/>
              </w:rPr>
              <w:t>บัญชีผู้ใช้</w:t>
            </w:r>
          </w:p>
          <w:p w14:paraId="563F8B89" w14:textId="29117827" w:rsidR="00030427" w:rsidRPr="002E6DA4" w:rsidRDefault="00030427" w:rsidP="00030427">
            <w:pPr>
              <w:rPr>
                <w:cs/>
              </w:rPr>
            </w:pPr>
            <w:r w:rsidRPr="002E6DA4">
              <w:rPr>
                <w:rFonts w:ascii="TH SarabunPSK" w:eastAsia="TH SarabunPSK" w:hAnsi="TH SarabunPSK" w:cs="TH SarabunPSK"/>
              </w:rPr>
              <w:t xml:space="preserve">3) process: </w:t>
            </w:r>
            <w:r>
              <w:rPr>
                <w:rFonts w:ascii="TH SarabunPSK" w:eastAsia="TH SarabunPSK" w:hAnsi="TH SarabunPSK" w:cs="TH SarabunPSK" w:hint="cs"/>
                <w:cs/>
              </w:rPr>
              <w:t>คิวรี่ข้อมูลในส่วนของชื่อ ตำแหน่ง สถานะของเจ้าหน้า มาแสดง</w:t>
            </w:r>
          </w:p>
          <w:p w14:paraId="5ED8ED58" w14:textId="0CBC0D28" w:rsidR="00030427" w:rsidRDefault="00030427" w:rsidP="00030427">
            <w:r w:rsidRPr="002E6DA4">
              <w:rPr>
                <w:rFonts w:ascii="TH SarabunPSK" w:eastAsia="TH SarabunPSK" w:hAnsi="TH SarabunPSK" w:cs="TH SarabunPSK"/>
              </w:rPr>
              <w:t xml:space="preserve">4) outputs: </w:t>
            </w:r>
            <w:r>
              <w:rPr>
                <w:rFonts w:ascii="TH SarabunPSK" w:eastAsia="TH SarabunPSK" w:hAnsi="TH SarabunPSK" w:cs="TH SarabunPSK" w:hint="cs"/>
                <w:cs/>
              </w:rPr>
              <w:t>ชื่อของเจ้าหน้าที่ท่านนั้น</w:t>
            </w:r>
          </w:p>
          <w:p w14:paraId="43163C5C" w14:textId="25515F8B" w:rsidR="00030427" w:rsidRDefault="00030427" w:rsidP="00030427">
            <w:r w:rsidRPr="002E6DA4">
              <w:rPr>
                <w:rFonts w:ascii="TH SarabunPSK" w:eastAsia="TH SarabunPSK" w:hAnsi="TH SarabunPSK" w:cs="TH SarabunPSK"/>
              </w:rPr>
              <w:t>5) errors handling:</w:t>
            </w:r>
          </w:p>
          <w:p w14:paraId="7E67F39D" w14:textId="32486AFB" w:rsidR="00030427" w:rsidRDefault="00030427" w:rsidP="00030427">
            <w:r>
              <w:t xml:space="preserve">3.2.5 </w:t>
            </w:r>
            <w:r>
              <w:rPr>
                <w:rFonts w:hint="cs"/>
                <w:cs/>
              </w:rPr>
              <w:t>สอบถามข้อมูล</w:t>
            </w:r>
          </w:p>
          <w:p w14:paraId="6812048B" w14:textId="5A32E280" w:rsidR="00445035" w:rsidRDefault="00445035" w:rsidP="008D5227">
            <w:r>
              <w:rPr>
                <w:rFonts w:hint="cs"/>
                <w:cs/>
              </w:rPr>
              <w:t xml:space="preserve">3.2.5.1เป็นฟังก์ชั่นแสดงสถานที่ติดต่อ เบอร์โทรศัพท์ เมื่อเกิดข้อสังสัย หรือปัญหาต่างๆที่นอกเหนือจากที่ระบบทำให้ความสำคัญระดับ </w:t>
            </w:r>
            <w:r>
              <w:t>Desirable</w:t>
            </w:r>
          </w:p>
          <w:p w14:paraId="39C52464" w14:textId="7525399E" w:rsidR="00445035" w:rsidRDefault="00445035" w:rsidP="008D5227">
            <w:r>
              <w:t>3.2.5.2</w:t>
            </w:r>
            <w:r>
              <w:rPr>
                <w:rFonts w:hint="cs"/>
                <w:cs/>
              </w:rPr>
              <w:t xml:space="preserve"> ลำดับการทำงาน</w:t>
            </w:r>
            <w:r>
              <w:t xml:space="preserve">: </w:t>
            </w:r>
            <w:r>
              <w:rPr>
                <w:rFonts w:hint="cs"/>
                <w:cs/>
              </w:rPr>
              <w:t>เมื่อผู้ใช้เลือกหน้าต่างสอบถามระบบจะแสดงข้อมูลของสถานที่ติดต่อ เบอร์โทรศัพท์ของเจ้าหน้าที่</w:t>
            </w:r>
          </w:p>
          <w:p w14:paraId="30205C76" w14:textId="199AAFB0" w:rsidR="00445035" w:rsidRDefault="00445035" w:rsidP="008D5227">
            <w:r>
              <w:rPr>
                <w:rFonts w:hint="cs"/>
                <w:cs/>
              </w:rPr>
              <w:t>3.2.5.3 ความต้องการ</w:t>
            </w:r>
          </w:p>
          <w:p w14:paraId="5E52A237" w14:textId="4A83E70B" w:rsidR="00445035" w:rsidRDefault="00445035" w:rsidP="008D5227">
            <w:r>
              <w:rPr>
                <w:rFonts w:hint="cs"/>
                <w:cs/>
              </w:rPr>
              <w:t xml:space="preserve">3.2.5.3.1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t>3.2.5.1</w:t>
            </w:r>
          </w:p>
          <w:p w14:paraId="7EE63E4B" w14:textId="64B5B364" w:rsidR="00445035" w:rsidRDefault="00445035" w:rsidP="00445035">
            <w:r>
              <w:t>1.</w:t>
            </w:r>
            <w:r>
              <w:rPr>
                <w:rFonts w:hint="cs"/>
                <w:cs/>
              </w:rPr>
              <w:t>)</w:t>
            </w:r>
            <w:r w:rsidRPr="002E6DA4">
              <w:rPr>
                <w:rFonts w:ascii="TH SarabunPSK" w:eastAsia="TH SarabunPSK" w:hAnsi="TH SarabunPSK" w:cs="TH SarabunPSK"/>
              </w:rPr>
              <w:t xml:space="preserve"> description</w:t>
            </w:r>
            <w:r>
              <w:t>:</w:t>
            </w:r>
            <w:r>
              <w:rPr>
                <w:rFonts w:hint="cs"/>
                <w:cs/>
              </w:rPr>
              <w:t xml:space="preserve"> แสดงข้อมูลของสถานที่ติดต่อ เบอร์โทรศัพท์ของเจ้าหน้าที่</w:t>
            </w:r>
          </w:p>
          <w:p w14:paraId="356125D3" w14:textId="518AD222" w:rsidR="00445035" w:rsidRPr="00F23C0B" w:rsidRDefault="00445035" w:rsidP="00445035">
            <w:pPr>
              <w:rPr>
                <w:cs/>
              </w:rPr>
            </w:pPr>
            <w:r>
              <w:rPr>
                <w:rFonts w:ascii="TH SarabunPSK" w:eastAsia="TH SarabunPSK" w:hAnsi="TH SarabunPSK" w:cs="TH SarabunPSK"/>
              </w:rPr>
              <w:t xml:space="preserve">2.) </w:t>
            </w:r>
            <w:r w:rsidRPr="002E6DA4">
              <w:rPr>
                <w:rFonts w:ascii="TH SarabunPSK" w:eastAsia="TH SarabunPSK" w:hAnsi="TH SarabunPSK" w:cs="TH SarabunPSK"/>
              </w:rPr>
              <w:t xml:space="preserve">inputs: </w:t>
            </w:r>
            <w:r>
              <w:rPr>
                <w:rFonts w:ascii="TH SarabunPSK" w:eastAsia="TH SarabunPSK" w:hAnsi="TH SarabunPSK" w:cs="TH SarabunPSK" w:hint="cs"/>
                <w:cs/>
              </w:rPr>
              <w:t>ผู้ใช้</w:t>
            </w:r>
            <w:proofErr w:type="spellStart"/>
            <w:r w:rsidRPr="002E6DA4">
              <w:rPr>
                <w:rFonts w:ascii="TH SarabunPSK" w:eastAsia="TH SarabunPSK" w:hAnsi="TH SarabunPSK" w:cs="TH SarabunPSK"/>
              </w:rPr>
              <w:t>กดเข้าหน้า</w:t>
            </w:r>
            <w:proofErr w:type="spellEnd"/>
            <w:r>
              <w:rPr>
                <w:rFonts w:ascii="TH SarabunPSK" w:eastAsia="TH SarabunPSK" w:hAnsi="TH SarabunPSK" w:cs="TH SarabunPSK" w:hint="cs"/>
                <w:cs/>
              </w:rPr>
              <w:t>สอบถามข้อมูล</w:t>
            </w:r>
          </w:p>
          <w:p w14:paraId="29AFE077" w14:textId="62378996" w:rsidR="00445035" w:rsidRDefault="00452694" w:rsidP="00445035">
            <w:pPr>
              <w:rPr>
                <w:cs/>
              </w:rPr>
            </w:pPr>
            <w:proofErr w:type="gramStart"/>
            <w:r w:rsidRPr="002E6DA4">
              <w:rPr>
                <w:rFonts w:ascii="TH SarabunPSK" w:eastAsia="TH SarabunPSK" w:hAnsi="TH SarabunPSK" w:cs="TH SarabunPSK"/>
              </w:rPr>
              <w:t>3</w:t>
            </w:r>
            <w:r>
              <w:rPr>
                <w:rFonts w:ascii="TH SarabunPSK" w:eastAsia="TH SarabunPSK" w:hAnsi="TH SarabunPSK" w:cs="TH SarabunPSK"/>
              </w:rPr>
              <w:t>.</w:t>
            </w:r>
            <w:r w:rsidRPr="002E6DA4">
              <w:rPr>
                <w:rFonts w:ascii="TH SarabunPSK" w:eastAsia="TH SarabunPSK" w:hAnsi="TH SarabunPSK" w:cs="TH SarabunPSK"/>
              </w:rPr>
              <w:t>)process</w:t>
            </w:r>
            <w:proofErr w:type="gramEnd"/>
            <w:r w:rsidRPr="002E6DA4">
              <w:rPr>
                <w:rFonts w:ascii="TH SarabunPSK" w:eastAsia="TH SarabunPSK" w:hAnsi="TH SarabunPSK" w:cs="TH SarabunPSK"/>
              </w:rPr>
              <w:t>:</w:t>
            </w:r>
            <w:r>
              <w:rPr>
                <w:rFonts w:hint="cs"/>
                <w:cs/>
              </w:rPr>
              <w:t>นำข้อมูลเจ้าหน้าที</w:t>
            </w:r>
            <w:r>
              <w:rPr>
                <w:cs/>
              </w:rPr>
              <w:t>่</w:t>
            </w:r>
            <w:r>
              <w:rPr>
                <w:rFonts w:hint="cs"/>
                <w:cs/>
              </w:rPr>
              <w:t xml:space="preserve"> เบอร์โทร ตำแหน่งที่ตั้งของคณะวิศวกรรมคอมพิวเตอร์มหาวิทยาลัยเกษตรศาสตร์ วิทยาเขตกำแพงแสน</w:t>
            </w:r>
          </w:p>
          <w:p w14:paraId="080A246A" w14:textId="5DB27DE5" w:rsidR="00452694" w:rsidRDefault="00452694" w:rsidP="00452694">
            <w:r w:rsidRPr="002E6DA4">
              <w:rPr>
                <w:rFonts w:ascii="TH SarabunPSK" w:eastAsia="TH SarabunPSK" w:hAnsi="TH SarabunPSK" w:cs="TH SarabunPSK"/>
              </w:rPr>
              <w:t>4) outputs:</w:t>
            </w:r>
            <w:r>
              <w:t xml:space="preserve"> </w:t>
            </w:r>
            <w:r>
              <w:rPr>
                <w:rFonts w:hint="cs"/>
                <w:cs/>
              </w:rPr>
              <w:t>ข้อมูลเจ้าหน้าที</w:t>
            </w:r>
            <w:r>
              <w:rPr>
                <w:cs/>
              </w:rPr>
              <w:t>่</w:t>
            </w:r>
            <w:r>
              <w:rPr>
                <w:rFonts w:hint="cs"/>
                <w:cs/>
              </w:rPr>
              <w:t xml:space="preserve"> เบอร์โทร ตำแหน่งที่ตั้งของคณะวิศวกรรมคอมพิวเตอร์มหาวิทยาลัยเกษตรศาสตร์ วิทยาเขตกำแพงแสน</w:t>
            </w:r>
          </w:p>
          <w:p w14:paraId="27EEB73E" w14:textId="77777777" w:rsidR="00452694" w:rsidRDefault="00452694" w:rsidP="00452694">
            <w:r w:rsidRPr="002E6DA4">
              <w:rPr>
                <w:rFonts w:ascii="TH SarabunPSK" w:eastAsia="TH SarabunPSK" w:hAnsi="TH SarabunPSK" w:cs="TH SarabunPSK"/>
              </w:rPr>
              <w:t>5) errors handling:</w:t>
            </w:r>
          </w:p>
          <w:p w14:paraId="2394A5CA" w14:textId="634ACD16" w:rsidR="00452694" w:rsidRDefault="00272E82" w:rsidP="00452694">
            <w:r>
              <w:rPr>
                <w:rFonts w:hint="cs"/>
                <w:cs/>
              </w:rPr>
              <w:t>3.2.6 อนุมัติการ</w:t>
            </w:r>
            <w:r w:rsidR="00B5070C">
              <w:rPr>
                <w:rFonts w:hint="cs"/>
                <w:cs/>
              </w:rPr>
              <w:t>ยืม</w:t>
            </w:r>
          </w:p>
          <w:p w14:paraId="0BBF1295" w14:textId="6E2BE550" w:rsidR="00272E82" w:rsidRDefault="00272E82" w:rsidP="00452694">
            <w:r>
              <w:rPr>
                <w:rFonts w:hint="cs"/>
                <w:cs/>
              </w:rPr>
              <w:lastRenderedPageBreak/>
              <w:t>3.2.6.1เป็นฟังก์ชั่นที่ให้อาจารย์สามารถกดอนุมัติหรือไม่อนุมัติสิ่งของที่นิสิตเป็นผู้ขอยืมได้</w:t>
            </w:r>
            <w:r w:rsidRPr="002E6DA4">
              <w:rPr>
                <w:rFonts w:hint="cs"/>
                <w:cs/>
              </w:rPr>
              <w:t>ความ</w:t>
            </w:r>
            <w:r>
              <w:rPr>
                <w:rFonts w:hint="cs"/>
                <w:cs/>
              </w:rPr>
              <w:t xml:space="preserve"> </w:t>
            </w:r>
            <w:r w:rsidRPr="002E6DA4">
              <w:rPr>
                <w:rFonts w:hint="cs"/>
                <w:cs/>
              </w:rPr>
              <w:t xml:space="preserve">สำคัญระดับ </w:t>
            </w:r>
            <w:r w:rsidRPr="002E6DA4">
              <w:t>mandatory</w:t>
            </w:r>
          </w:p>
          <w:p w14:paraId="5C9632B4" w14:textId="0101CF57" w:rsidR="00272E82" w:rsidRDefault="00272E82" w:rsidP="00452694">
            <w:r>
              <w:rPr>
                <w:rFonts w:hint="cs"/>
                <w:cs/>
              </w:rPr>
              <w:t>3.2.6.2 ลำดับการทำงาน เมื่อมีนิสิตมาขอยืมอุปกรณ์แล้วต้องการให้อาจารย์ที่รับผิดชอบนั้นอนุมัติ อาจารย์ผู้รับผิดชอบจะทำการกดอนุมัติเพื่ออนุญาตให้นิสิตใช้งานอุปกรณ์ชิ้นนั้นได้</w:t>
            </w:r>
            <w:r>
              <w:t xml:space="preserve"> </w:t>
            </w:r>
          </w:p>
          <w:p w14:paraId="2B975343" w14:textId="04B1DBA5" w:rsidR="00272E82" w:rsidRDefault="00272E82" w:rsidP="00452694">
            <w:r>
              <w:rPr>
                <w:rFonts w:hint="cs"/>
                <w:cs/>
              </w:rPr>
              <w:t>3.2.6.3 ความต้องการ</w:t>
            </w:r>
          </w:p>
          <w:p w14:paraId="36440B54" w14:textId="5D60C5DB" w:rsidR="00272E82" w:rsidRDefault="00A74BCA" w:rsidP="00452694">
            <w:r>
              <w:rPr>
                <w:rFonts w:hint="cs"/>
                <w:cs/>
              </w:rPr>
              <w:t>3.2.6.3.1</w:t>
            </w:r>
            <w:r w:rsidRPr="002E6DA4">
              <w:rPr>
                <w:rFonts w:ascii="TH SarabunPSK" w:eastAsia="TH SarabunPSK" w:hAnsi="TH SarabunPSK" w:cs="TH SarabunPSK"/>
              </w:rPr>
              <w:t xml:space="preserve"> functional req #</w:t>
            </w:r>
            <w:r>
              <w:rPr>
                <w:rFonts w:hint="cs"/>
                <w:cs/>
              </w:rPr>
              <w:t>3.2.6.1</w:t>
            </w:r>
          </w:p>
          <w:p w14:paraId="40E3BB48" w14:textId="77777777" w:rsidR="00A74BCA" w:rsidRDefault="00A74BCA" w:rsidP="00452694">
            <w:r>
              <w:rPr>
                <w:rFonts w:hint="cs"/>
                <w:cs/>
              </w:rPr>
              <w:t>1.)</w:t>
            </w:r>
            <w:r>
              <w:t xml:space="preserve"> description </w:t>
            </w:r>
            <w:r>
              <w:rPr>
                <w:rFonts w:hint="cs"/>
                <w:cs/>
              </w:rPr>
              <w:t>แสดงรายละเอียดของสิ่งของที่นิสิตยืมและอาจารย์ที่รับผิดชอบสามารถกดปุ่มเพื่อทำการอนุมัติสิ่งของนั้นเพื่อให้นิสิตใช้งานได้</w:t>
            </w:r>
          </w:p>
          <w:p w14:paraId="52374A7D" w14:textId="2D7A3855" w:rsidR="00A74BCA" w:rsidRDefault="00A74BCA" w:rsidP="00452694">
            <w:r>
              <w:rPr>
                <w:rFonts w:hint="cs"/>
                <w:cs/>
              </w:rPr>
              <w:t xml:space="preserve">2.) </w:t>
            </w:r>
            <w:r>
              <w:t xml:space="preserve">input </w:t>
            </w:r>
            <w:r>
              <w:rPr>
                <w:rFonts w:hint="cs"/>
                <w:cs/>
              </w:rPr>
              <w:t>ความเห็นของอาจารย์ที่รับผิดชอบต่อสิ่งของชิ้นนั้น</w:t>
            </w:r>
          </w:p>
          <w:p w14:paraId="6493586C" w14:textId="09736E19" w:rsidR="00A74BCA" w:rsidRDefault="00A74BCA" w:rsidP="00452694">
            <w:r>
              <w:rPr>
                <w:rFonts w:hint="cs"/>
                <w:cs/>
              </w:rPr>
              <w:t>3.)</w:t>
            </w:r>
            <w:r>
              <w:t xml:space="preserve"> process </w:t>
            </w:r>
            <w:r>
              <w:rPr>
                <w:rFonts w:hint="cs"/>
                <w:cs/>
              </w:rPr>
              <w:t>เมื่ออาจารย์กดปุ่มอนุมัติการยืม ระบบจะทำการเปลี่ยนข้อมูลในฐานข้อมูลการยืมของนิสิตว่านิสิตนั้นสามารถยืมสิ่งของนั้นได้แล้ว</w:t>
            </w:r>
          </w:p>
          <w:p w14:paraId="2C536BEE" w14:textId="690C239B" w:rsidR="00A74BCA" w:rsidRDefault="00A74BCA" w:rsidP="00452694">
            <w:pPr>
              <w:rPr>
                <w:cs/>
              </w:rPr>
            </w:pPr>
            <w:r>
              <w:rPr>
                <w:rFonts w:hint="cs"/>
                <w:cs/>
              </w:rPr>
              <w:t>4.)</w:t>
            </w:r>
            <w:r>
              <w:t xml:space="preserve">output </w:t>
            </w:r>
            <w:r>
              <w:rPr>
                <w:rFonts w:hint="cs"/>
                <w:cs/>
              </w:rPr>
              <w:t>แสดงข้อความว่าอนุมัติแล้ว และนิสิตเห็นข้อความว่าของชินนั้นอนุมัติแล้ว</w:t>
            </w:r>
          </w:p>
          <w:p w14:paraId="7A82A514" w14:textId="07C2CD07" w:rsidR="00A74BCA" w:rsidRDefault="00A74BCA" w:rsidP="00A74BCA">
            <w:r w:rsidRPr="002E6DA4">
              <w:rPr>
                <w:rFonts w:ascii="TH SarabunPSK" w:eastAsia="TH SarabunPSK" w:hAnsi="TH SarabunPSK" w:cs="TH SarabunPSK"/>
              </w:rPr>
              <w:t>5) errors handling</w:t>
            </w:r>
            <w:r>
              <w:rPr>
                <w:rFonts w:ascii="TH SarabunPSK" w:eastAsia="TH SarabunPSK" w:hAnsi="TH SarabunPSK" w:cs="TH SarabunPSK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cs/>
              </w:rPr>
              <w:t>ถ้าอาจารย์เห็นสมควรว่าไม่อนุมัติสิ่งของชิ้นนั้นจะมีปุ่มไม่อนุมัติเพื่อ</w:t>
            </w:r>
            <w:r w:rsidR="00B5070C">
              <w:rPr>
                <w:rFonts w:ascii="TH SarabunPSK" w:eastAsia="TH SarabunPSK" w:hAnsi="TH SarabunPSK" w:cs="TH SarabunPSK" w:hint="cs"/>
                <w:cs/>
              </w:rPr>
              <w:t>ไม่ให้นิสิตไม่สามารถยืมสิ่งของชิ้นนั้นได้</w:t>
            </w:r>
          </w:p>
          <w:p w14:paraId="57404CF3" w14:textId="50897318" w:rsidR="00B5070C" w:rsidRDefault="00B5070C" w:rsidP="00A74BCA">
            <w:pPr>
              <w:rPr>
                <w:cs/>
              </w:rPr>
            </w:pPr>
            <w:r>
              <w:rPr>
                <w:rFonts w:hint="cs"/>
                <w:cs/>
              </w:rPr>
              <w:t>3.2.7 อนุมัติการคืน</w:t>
            </w:r>
          </w:p>
          <w:p w14:paraId="6504E72B" w14:textId="56B99A9E" w:rsidR="00B5070C" w:rsidRDefault="00B5070C" w:rsidP="00B5070C">
            <w:r>
              <w:rPr>
                <w:rFonts w:hint="cs"/>
                <w:cs/>
              </w:rPr>
              <w:t>3.2.</w:t>
            </w:r>
            <w:r w:rsidR="00D70F31">
              <w:rPr>
                <w:rFonts w:hint="cs"/>
                <w:cs/>
              </w:rPr>
              <w:t>7</w:t>
            </w:r>
            <w:r>
              <w:rPr>
                <w:rFonts w:hint="cs"/>
                <w:cs/>
              </w:rPr>
              <w:t xml:space="preserve">.1เป็นฟังก์ชั่นที่ให้เจ้าหน้าที่สามารถกดอนุมัติการคืนหรือไม่อนุมัติการคืนสิ่งของที่นิสิตเป็นผู้ขอยืมแล้วนำมาคืนกับเจ้าหน้าที่ได้ </w:t>
            </w:r>
            <w:r w:rsidRPr="002E6DA4">
              <w:rPr>
                <w:rFonts w:hint="cs"/>
                <w:cs/>
              </w:rPr>
              <w:t>ความ</w:t>
            </w:r>
            <w:r>
              <w:rPr>
                <w:rFonts w:hint="cs"/>
                <w:cs/>
              </w:rPr>
              <w:t xml:space="preserve"> </w:t>
            </w:r>
            <w:r w:rsidRPr="002E6DA4">
              <w:rPr>
                <w:rFonts w:hint="cs"/>
                <w:cs/>
              </w:rPr>
              <w:t xml:space="preserve">สำคัญระดับ </w:t>
            </w:r>
            <w:r w:rsidRPr="002E6DA4">
              <w:t>mandatory</w:t>
            </w:r>
          </w:p>
          <w:p w14:paraId="296D7FC2" w14:textId="06144A56" w:rsidR="00D70F31" w:rsidRDefault="00D70F31" w:rsidP="00B5070C">
            <w:pPr>
              <w:rPr>
                <w:cs/>
              </w:rPr>
            </w:pPr>
            <w:r>
              <w:t xml:space="preserve">3.2.7.2 </w:t>
            </w:r>
            <w:r>
              <w:rPr>
                <w:rFonts w:hint="cs"/>
                <w:cs/>
              </w:rPr>
              <w:t>ลำดับการทำงาน เมื่อเจ้าหน้าที่ได้รับสิ่งของที่มีผู้ยืมไป เจ้าหน้าที่จะตรวจสอบสิ่งของชิ้นนั้นและทำการอุมัติการคืนสิ่งของชิ้นนั้น</w:t>
            </w:r>
          </w:p>
          <w:p w14:paraId="117B2064" w14:textId="380A3E27" w:rsidR="00B5070C" w:rsidRDefault="00D70F31" w:rsidP="00A74BCA">
            <w:r>
              <w:rPr>
                <w:rFonts w:hint="cs"/>
                <w:cs/>
              </w:rPr>
              <w:t>3.2.7.3 ความต้องการ</w:t>
            </w:r>
          </w:p>
          <w:p w14:paraId="7BFF2C3E" w14:textId="31C168AD" w:rsidR="00D70F31" w:rsidRDefault="00D70F31" w:rsidP="00A74BCA">
            <w:r>
              <w:rPr>
                <w:rFonts w:hint="cs"/>
                <w:cs/>
              </w:rPr>
              <w:t xml:space="preserve">3.2.7.3.1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rPr>
                <w:rFonts w:hint="cs"/>
                <w:cs/>
              </w:rPr>
              <w:t>3.2.7.1</w:t>
            </w:r>
          </w:p>
          <w:p w14:paraId="63D98099" w14:textId="74B9B096" w:rsidR="00D70F31" w:rsidRDefault="00D70F31" w:rsidP="00A74BCA">
            <w:r>
              <w:rPr>
                <w:rFonts w:hint="cs"/>
                <w:cs/>
              </w:rPr>
              <w:t xml:space="preserve">1.) </w:t>
            </w:r>
            <w:r>
              <w:t xml:space="preserve">description </w:t>
            </w:r>
            <w:r>
              <w:rPr>
                <w:rFonts w:hint="cs"/>
                <w:cs/>
              </w:rPr>
              <w:t>เจ้าหน้าที่สามารถกดอนุมัติการคืนหรือไม่อนุมัติการคืนสิ่งของที่ผู้ขอยืมนำมาคืนกับเจ้าหน้าที่ได้</w:t>
            </w:r>
          </w:p>
          <w:p w14:paraId="385B9675" w14:textId="025C6C3C" w:rsidR="00D70F31" w:rsidRDefault="00D70F31" w:rsidP="00A74BCA">
            <w:r>
              <w:t>2.</w:t>
            </w:r>
            <w:r>
              <w:rPr>
                <w:rFonts w:hint="cs"/>
                <w:cs/>
              </w:rPr>
              <w:t xml:space="preserve">) </w:t>
            </w:r>
            <w:r>
              <w:t xml:space="preserve">input </w:t>
            </w:r>
            <w:r w:rsidR="0084648F">
              <w:rPr>
                <w:rFonts w:hint="cs"/>
                <w:cs/>
              </w:rPr>
              <w:t>ความเห็นของเจ้าหน้าที่ที่รับผิดชอบต่อสิ่งของชิ้นนั้น</w:t>
            </w:r>
          </w:p>
          <w:p w14:paraId="2EB0FB5C" w14:textId="6B3DB9FB" w:rsidR="0084648F" w:rsidRPr="00B5070C" w:rsidRDefault="0084648F" w:rsidP="00A74B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3.) </w:t>
            </w:r>
            <w:r>
              <w:t xml:space="preserve">process </w:t>
            </w:r>
            <w:r>
              <w:rPr>
                <w:rFonts w:hint="cs"/>
                <w:cs/>
              </w:rPr>
              <w:t>เมื่อเจ้าหน้าที่กดปุ่มอนุมัติการคืนสิ่งของแล้วระบบจะทำการเปลี่ยนแปลงข้อมูลการคืนของผู้ยืม ในฐานข้อมูล</w:t>
            </w:r>
          </w:p>
          <w:p w14:paraId="41437DCB" w14:textId="2282941C" w:rsidR="00445035" w:rsidRDefault="0084648F" w:rsidP="008D5227">
            <w:r>
              <w:rPr>
                <w:rFonts w:hint="cs"/>
                <w:cs/>
              </w:rPr>
              <w:t>4.)</w:t>
            </w:r>
            <w:r>
              <w:t xml:space="preserve">output </w:t>
            </w:r>
            <w:r>
              <w:rPr>
                <w:rFonts w:hint="cs"/>
                <w:cs/>
              </w:rPr>
              <w:t>แสดงข้อความอนุมติการคืนสำเร็จให้เจ้าหน้าที่ และ แสดงข้อความให้กับผู้ที่ยืมอุปกรณ์ ว่าคืนสำเร็จแล้ว</w:t>
            </w:r>
          </w:p>
          <w:p w14:paraId="0678C5D3" w14:textId="1DD3B52E" w:rsidR="0084648F" w:rsidRDefault="0084648F" w:rsidP="008D5227">
            <w:r>
              <w:rPr>
                <w:rFonts w:hint="cs"/>
                <w:cs/>
              </w:rPr>
              <w:t>5.)</w:t>
            </w:r>
            <w:r w:rsidRPr="002E6DA4">
              <w:rPr>
                <w:rFonts w:ascii="TH SarabunPSK" w:eastAsia="TH SarabunPSK" w:hAnsi="TH SarabunPSK" w:cs="TH SarabunPSK"/>
              </w:rPr>
              <w:t xml:space="preserve"> errors handling</w:t>
            </w:r>
            <w:r>
              <w:rPr>
                <w:rFonts w:hint="cs"/>
                <w:cs/>
              </w:rPr>
              <w:t xml:space="preserve"> ถ้าอุปกรณ์ที่นำมาคืนนั้นมีการชำรุด เจ้าหน้าที่สามารถกดปุ่มไม่อนุมัติการคืน</w:t>
            </w:r>
            <w:r w:rsidR="00742C5C">
              <w:rPr>
                <w:rFonts w:hint="cs"/>
                <w:cs/>
              </w:rPr>
              <w:t>และให้เหตุผลได้</w:t>
            </w:r>
          </w:p>
          <w:p w14:paraId="1F468838" w14:textId="11B19F0A" w:rsidR="001905FB" w:rsidRDefault="001905FB" w:rsidP="008D5227">
            <w:r>
              <w:t xml:space="preserve">3.2.8 </w:t>
            </w:r>
            <w:r>
              <w:rPr>
                <w:rFonts w:hint="cs"/>
                <w:cs/>
              </w:rPr>
              <w:t>สรุปผลอุปกรณ์</w:t>
            </w:r>
          </w:p>
          <w:p w14:paraId="662EFFB3" w14:textId="55ED10DD" w:rsidR="001905FB" w:rsidRDefault="001905FB" w:rsidP="008D522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3.2.8.1 </w:t>
            </w:r>
            <w:r>
              <w:rPr>
                <w:rFonts w:hint="cs"/>
                <w:cs/>
              </w:rPr>
              <w:t>เป็นฟังก์ชั่น</w:t>
            </w:r>
            <w:r>
              <w:rPr>
                <w:rFonts w:hint="cs"/>
                <w:cs/>
              </w:rPr>
              <w:t>ที่เจ้าหน้าที่สามารถดูผลสรุปต่างๆไม่ว่าจะเป็น จำนวนอุปกรณ์ทั้งหมดแยกตามหมวดหมู่ จำนวนของอุปกรณ์ที่ส่งซ่อม อุปกรณ์ที่ถูกยืมไป ว่ามีจำนวนเท่าใด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ความสำคัญระดับ </w:t>
            </w:r>
            <w:r w:rsidRPr="002E6DA4">
              <w:t>mandatory</w:t>
            </w:r>
          </w:p>
          <w:p w14:paraId="35ADCA1B" w14:textId="5549A780" w:rsidR="001905FB" w:rsidRDefault="001905FB" w:rsidP="008D5227">
            <w:r>
              <w:rPr>
                <w:rFonts w:hint="cs"/>
                <w:cs/>
              </w:rPr>
              <w:lastRenderedPageBreak/>
              <w:t>3.2.8.2 ลำดับการทำงาน เจ้าหน้าที่สามารถ</w:t>
            </w:r>
            <w:r>
              <w:rPr>
                <w:rFonts w:hint="cs"/>
                <w:cs/>
              </w:rPr>
              <w:t>ดูผลสรุปต่างๆไม่ว่าจะเป็น จำนวนอุปกรณ์ทั้งหมดแยกตามหมวดหมู่ จำนวนของอุปกรณ์ที่ส่งซ่อม อุปกรณ์ที่ถูกยืมไป ว่ามีจำนวนเท่าใด</w:t>
            </w:r>
            <w:r>
              <w:rPr>
                <w:rFonts w:hint="cs"/>
                <w:cs/>
              </w:rPr>
              <w:t xml:space="preserve"> เพื่อเป็นการตัดสินใจในการจัดซื้อ หรือจัดการกับอุปกรณ์</w:t>
            </w:r>
          </w:p>
          <w:p w14:paraId="05ABBA50" w14:textId="74026B0B" w:rsidR="001905FB" w:rsidRDefault="001905FB" w:rsidP="008D5227">
            <w:r>
              <w:rPr>
                <w:rFonts w:hint="cs"/>
                <w:cs/>
              </w:rPr>
              <w:t>3.2.8.</w:t>
            </w:r>
            <w:r w:rsidR="000F58EA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ความต้องการ</w:t>
            </w:r>
          </w:p>
          <w:p w14:paraId="4F46B2A4" w14:textId="4FE167FF" w:rsidR="007C4298" w:rsidRDefault="007C4298" w:rsidP="007C4298">
            <w:r>
              <w:rPr>
                <w:rFonts w:hint="cs"/>
                <w:cs/>
              </w:rPr>
              <w:t>3.2.8.</w:t>
            </w:r>
            <w:r w:rsidR="000F58EA"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>.1</w:t>
            </w:r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rPr>
                <w:rFonts w:hint="cs"/>
                <w:cs/>
              </w:rPr>
              <w:t>3.2.</w:t>
            </w:r>
            <w:r>
              <w:rPr>
                <w:rFonts w:hint="cs"/>
                <w:cs/>
              </w:rPr>
              <w:t>8</w:t>
            </w:r>
            <w:r>
              <w:rPr>
                <w:rFonts w:hint="cs"/>
                <w:cs/>
              </w:rPr>
              <w:t>.1</w:t>
            </w:r>
          </w:p>
          <w:p w14:paraId="1377E90F" w14:textId="148BACB2" w:rsidR="007C4298" w:rsidRDefault="007C4298" w:rsidP="007C4298">
            <w:r>
              <w:t xml:space="preserve">1.) description </w:t>
            </w:r>
            <w:r>
              <w:rPr>
                <w:rFonts w:hint="cs"/>
                <w:cs/>
              </w:rPr>
              <w:t>เจ้าหน้าที่สามารถดูผลสรุปต่างๆไม่ว่าจะเป็น จำนวนอุปกรณ์ทั้งหมดแยกตามหมวดหมู่ จำนวนของอุปกรณ์ที่ส่งซ่อม อุปกรณ์ที่ถูกยืมไป ว่ามีจำนวนเท่าใด</w:t>
            </w:r>
          </w:p>
          <w:p w14:paraId="76781749" w14:textId="58D2245F" w:rsidR="007C4298" w:rsidRDefault="007C4298" w:rsidP="007C4298"/>
          <w:p w14:paraId="10CA32D2" w14:textId="7D5EF3B9" w:rsidR="007C4298" w:rsidRDefault="007C4298" w:rsidP="007C4298">
            <w:r>
              <w:rPr>
                <w:rFonts w:hint="cs"/>
                <w:cs/>
              </w:rPr>
              <w:t xml:space="preserve">2.) </w:t>
            </w:r>
            <w:r>
              <w:t xml:space="preserve">input </w:t>
            </w:r>
            <w:r>
              <w:rPr>
                <w:rFonts w:hint="cs"/>
                <w:cs/>
              </w:rPr>
              <w:t>เจ้าหน้าที่กดปุ่ม</w:t>
            </w:r>
            <w:r>
              <w:rPr>
                <w:rFonts w:hint="cs"/>
                <w:cs/>
              </w:rPr>
              <w:t>สรุปผลอุปกรณ์</w:t>
            </w:r>
          </w:p>
          <w:p w14:paraId="1FB2FE85" w14:textId="185F2854" w:rsidR="007C4298" w:rsidRDefault="007C4298" w:rsidP="007C4298">
            <w:r>
              <w:rPr>
                <w:rFonts w:hint="cs"/>
                <w:cs/>
              </w:rPr>
              <w:t xml:space="preserve">3.) </w:t>
            </w:r>
            <w:r>
              <w:t xml:space="preserve">process </w:t>
            </w:r>
            <w:r>
              <w:rPr>
                <w:rFonts w:hint="cs"/>
                <w:cs/>
              </w:rPr>
              <w:t xml:space="preserve">ระบบจะทำการคิวรี่จำนวนอุปกรณ์ทั้งหมดแยกตามหมวดหมู่ </w:t>
            </w:r>
            <w:r>
              <w:rPr>
                <w:rFonts w:hint="cs"/>
                <w:cs/>
              </w:rPr>
              <w:t>จำนวนของอุปกรณ์ที่ส่งซ่อม อุปกรณ์ที่ถูกยืมไป</w:t>
            </w:r>
            <w:r>
              <w:rPr>
                <w:rFonts w:hint="cs"/>
                <w:cs/>
              </w:rPr>
              <w:t xml:space="preserve"> และนำมาแสดง</w:t>
            </w:r>
          </w:p>
          <w:p w14:paraId="159AD13F" w14:textId="3548F20D" w:rsidR="007C4298" w:rsidRDefault="007C4298" w:rsidP="007C4298">
            <w:r>
              <w:rPr>
                <w:rFonts w:hint="cs"/>
                <w:cs/>
              </w:rPr>
              <w:t>4.)</w:t>
            </w:r>
            <w:r>
              <w:t xml:space="preserve">output </w:t>
            </w:r>
            <w:r>
              <w:rPr>
                <w:rFonts w:hint="cs"/>
                <w:cs/>
              </w:rPr>
              <w:t>แสดง</w:t>
            </w:r>
            <w:r>
              <w:rPr>
                <w:rFonts w:hint="cs"/>
                <w:cs/>
              </w:rPr>
              <w:t>จำนวนอุปกรณ์ทั้งหมดแยกตามหมวดหมู่ จำนวนของอุปกรณ์ที่ส่งซ่อม อุปกรณ์ที่ถูกยืมไป</w:t>
            </w:r>
            <w:r>
              <w:rPr>
                <w:rFonts w:hint="cs"/>
                <w:cs/>
              </w:rPr>
              <w:t xml:space="preserve"> ให้แก่เจ้าหน้าที่</w:t>
            </w:r>
          </w:p>
          <w:p w14:paraId="4A7AB583" w14:textId="09184CDF" w:rsidR="007C4298" w:rsidRDefault="007C4298" w:rsidP="007C4298">
            <w:r>
              <w:rPr>
                <w:rFonts w:hint="cs"/>
                <w:cs/>
              </w:rPr>
              <w:t>5.)</w:t>
            </w:r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errors handling</w:t>
            </w:r>
            <w:r>
              <w:rPr>
                <w:rFonts w:hint="cs"/>
                <w:cs/>
              </w:rPr>
              <w:t xml:space="preserve"> ถ้าไม่มีอุปกรณ์ที่ถูกบันทึกเอาไว้ จะแสดงข้อความให้ทราบ</w:t>
            </w:r>
          </w:p>
          <w:p w14:paraId="5586598D" w14:textId="17E647C5" w:rsidR="007C4298" w:rsidRDefault="007C4298" w:rsidP="007C4298">
            <w:r>
              <w:rPr>
                <w:rFonts w:hint="cs"/>
                <w:cs/>
              </w:rPr>
              <w:t>3.2.9 การจัดการ</w:t>
            </w:r>
          </w:p>
          <w:p w14:paraId="32DBA38A" w14:textId="5346B083" w:rsidR="000F58EA" w:rsidRDefault="007C4298" w:rsidP="007C4298">
            <w:r>
              <w:rPr>
                <w:rFonts w:hint="cs"/>
                <w:cs/>
              </w:rPr>
              <w:t>3.2.9.1 เป็นฟังก์ชั่น</w:t>
            </w:r>
            <w:r w:rsidR="000F58EA">
              <w:rPr>
                <w:rFonts w:hint="cs"/>
                <w:cs/>
              </w:rPr>
              <w:t>ที่ให้เจ้าหน้าที่จัดการกับ สิทธิ์การยืม การกำหนดสิทธิ์ของเจ้าหน้าที่ และการจัดการกับอุปกรณ์</w:t>
            </w:r>
          </w:p>
          <w:p w14:paraId="689A5513" w14:textId="548915B4" w:rsidR="000F58EA" w:rsidRDefault="000F58EA" w:rsidP="000F58EA">
            <w:r>
              <w:rPr>
                <w:rFonts w:hint="cs"/>
                <w:cs/>
              </w:rPr>
              <w:t xml:space="preserve">3.2.9.2 ลำดับการทำงาน เจ้าหน้าที่ต้องการที่จะจัดการ </w:t>
            </w:r>
            <w:r>
              <w:rPr>
                <w:rFonts w:hint="cs"/>
                <w:cs/>
              </w:rPr>
              <w:t>สิทธิ์การยืม การกำหนดสิทธิ์ของเจ้าหน้าที่ และการจัดการกับอุปกรณ์</w:t>
            </w:r>
            <w:r>
              <w:rPr>
                <w:rFonts w:hint="cs"/>
                <w:cs/>
              </w:rPr>
              <w:t xml:space="preserve"> ระบบจะทำการจัดการตามส่วนที่ต้องการ</w:t>
            </w:r>
          </w:p>
          <w:p w14:paraId="2A128B02" w14:textId="1EB5F42E" w:rsidR="000F58EA" w:rsidRDefault="000F58EA" w:rsidP="000F58EA">
            <w:r>
              <w:rPr>
                <w:rFonts w:hint="cs"/>
                <w:cs/>
              </w:rPr>
              <w:t>3.2.9.3ความต้องการ</w:t>
            </w:r>
          </w:p>
          <w:p w14:paraId="0A6CF05E" w14:textId="3E4AF729" w:rsidR="000F58EA" w:rsidRDefault="000F58EA" w:rsidP="000F58EA">
            <w:r>
              <w:rPr>
                <w:rFonts w:hint="cs"/>
                <w:cs/>
              </w:rPr>
              <w:t xml:space="preserve">3.2.9.3.1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rPr>
                <w:rFonts w:hint="cs"/>
                <w:cs/>
              </w:rPr>
              <w:t>3.2.</w:t>
            </w:r>
            <w:r>
              <w:rPr>
                <w:rFonts w:hint="cs"/>
                <w:cs/>
              </w:rPr>
              <w:t>9.1</w:t>
            </w:r>
          </w:p>
          <w:p w14:paraId="5CF8BDC7" w14:textId="37344631" w:rsidR="003F755D" w:rsidRDefault="003F755D" w:rsidP="000F58E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1).</w:t>
            </w:r>
            <w:r>
              <w:t xml:space="preserve">description </w:t>
            </w:r>
            <w:r>
              <w:rPr>
                <w:rFonts w:hint="cs"/>
                <w:cs/>
              </w:rPr>
              <w:t>เจ้าหน้าที่จัดการกับสิทธิ์การให้ยืมของนิสิต</w:t>
            </w:r>
          </w:p>
          <w:p w14:paraId="68061C06" w14:textId="708E9874" w:rsidR="002542CB" w:rsidRDefault="002542CB" w:rsidP="000F58E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2.)</w:t>
            </w:r>
            <w:r>
              <w:t xml:space="preserve">input </w:t>
            </w:r>
            <w:r>
              <w:rPr>
                <w:rFonts w:hint="cs"/>
                <w:cs/>
              </w:rPr>
              <w:t>เจ้าหน้าที่กดปุ่ม</w:t>
            </w:r>
            <w:r w:rsidR="00C6232D">
              <w:rPr>
                <w:rFonts w:hint="cs"/>
                <w:cs/>
              </w:rPr>
              <w:t>ยกเลิก และ ข้อความเหตุผล</w:t>
            </w:r>
          </w:p>
          <w:p w14:paraId="6C791CA4" w14:textId="2DDF961A" w:rsidR="00C6232D" w:rsidRDefault="00C6232D" w:rsidP="000F58EA">
            <w:r>
              <w:rPr>
                <w:rFonts w:hint="cs"/>
                <w:cs/>
              </w:rPr>
              <w:t>3.)ระบบจะทำการเปลี่ยนแปลงข้อมูลการอนุมัติอุปกรณ์ของนิสิตหลังจากที่อาจารย์ได้อนุมัติไปแล้ว</w:t>
            </w:r>
          </w:p>
          <w:p w14:paraId="758E28AD" w14:textId="41E40F8C" w:rsidR="00C6232D" w:rsidRDefault="00C6232D" w:rsidP="000F58EA">
            <w:r>
              <w:rPr>
                <w:rFonts w:hint="cs"/>
                <w:cs/>
              </w:rPr>
              <w:t>4.)แสดงข้อความยกเลิก และเหตุผลทางหน้าจอ</w:t>
            </w:r>
          </w:p>
          <w:p w14:paraId="65354DEA" w14:textId="60559123" w:rsidR="00C6232D" w:rsidRDefault="00C6232D" w:rsidP="000F58EA">
            <w:r>
              <w:rPr>
                <w:rFonts w:hint="cs"/>
                <w:cs/>
              </w:rPr>
              <w:t>5.)</w:t>
            </w:r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errors handling</w:t>
            </w:r>
            <w:r>
              <w:rPr>
                <w:rFonts w:hint="cs"/>
                <w:cs/>
              </w:rPr>
              <w:t xml:space="preserve"> เจ้าหน้าที่สามารถกดปุ่มแก้ไขเมื่อต้องการเปลี่ยนแปลง เลขครุภัณฑ์ ชื่ออุปกรณ์ หรือ ชื่อของอาจารย์ผู้อนุมัติได้</w:t>
            </w:r>
          </w:p>
          <w:p w14:paraId="656E73F1" w14:textId="3B2328EF" w:rsidR="00C6232D" w:rsidRDefault="00C6232D" w:rsidP="00C6232D">
            <w:r>
              <w:rPr>
                <w:rFonts w:hint="cs"/>
                <w:cs/>
              </w:rPr>
              <w:t>3.2.9.3.</w:t>
            </w: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rPr>
                <w:rFonts w:hint="cs"/>
                <w:cs/>
              </w:rPr>
              <w:t>3.2.9.</w:t>
            </w:r>
            <w:r>
              <w:rPr>
                <w:rFonts w:hint="cs"/>
                <w:cs/>
              </w:rPr>
              <w:t>2</w:t>
            </w:r>
          </w:p>
          <w:p w14:paraId="4EE6264D" w14:textId="033CA444" w:rsidR="00C6232D" w:rsidRDefault="00C6232D" w:rsidP="00C6232D">
            <w:r>
              <w:t xml:space="preserve">1.) description </w:t>
            </w:r>
            <w:r>
              <w:rPr>
                <w:rFonts w:hint="cs"/>
                <w:cs/>
              </w:rPr>
              <w:t>เจ้าหน้าที่จัดการ</w:t>
            </w:r>
            <w:r>
              <w:rPr>
                <w:rFonts w:hint="cs"/>
                <w:cs/>
              </w:rPr>
              <w:t>สิทธิ์ เพิ่ม ลบ แก้ไข</w:t>
            </w:r>
            <w:r w:rsidR="002E602B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เจ้าหน้าที่ได้</w:t>
            </w:r>
          </w:p>
          <w:p w14:paraId="67D01D8A" w14:textId="474F6E74" w:rsidR="00C6232D" w:rsidRDefault="00C6232D" w:rsidP="00C6232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2.)</w:t>
            </w:r>
            <w:r>
              <w:t xml:space="preserve">input </w:t>
            </w:r>
            <w:r w:rsidR="002E602B">
              <w:rPr>
                <w:rFonts w:hint="cs"/>
                <w:cs/>
              </w:rPr>
              <w:t>เจ้าหน้าที่กดปุ่มที่อยู่ในช่องการจัดการเจ้าหน้าที่</w:t>
            </w:r>
          </w:p>
          <w:p w14:paraId="4DADCA33" w14:textId="039EC907" w:rsidR="00C6232D" w:rsidRDefault="002E602B" w:rsidP="000F58EA">
            <w:r>
              <w:rPr>
                <w:rFonts w:hint="cs"/>
                <w:cs/>
              </w:rPr>
              <w:t>3.)</w:t>
            </w:r>
            <w:r>
              <w:t xml:space="preserve">process </w:t>
            </w:r>
            <w:r>
              <w:rPr>
                <w:rFonts w:hint="cs"/>
                <w:cs/>
              </w:rPr>
              <w:t>ระบบจะทำการ</w:t>
            </w:r>
            <w:r w:rsidR="00E952EC">
              <w:rPr>
                <w:rFonts w:hint="cs"/>
                <w:cs/>
              </w:rPr>
              <w:t>เพิ่ม ลบ แก้ไข ข้อมูล ของเจ้าหน้าที่ในฐานข้อมูล</w:t>
            </w:r>
          </w:p>
          <w:p w14:paraId="7D92D07B" w14:textId="67A6C89B" w:rsidR="00E952EC" w:rsidRDefault="00E952EC" w:rsidP="000F58EA">
            <w:r>
              <w:rPr>
                <w:rFonts w:hint="cs"/>
                <w:cs/>
              </w:rPr>
              <w:t>4.)</w:t>
            </w:r>
            <w:r>
              <w:t xml:space="preserve">output </w:t>
            </w:r>
            <w:r>
              <w:rPr>
                <w:rFonts w:hint="cs"/>
                <w:cs/>
              </w:rPr>
              <w:t>แสดงชื่อเจ้าหน้าที่ในระบบ</w:t>
            </w:r>
          </w:p>
          <w:p w14:paraId="046AC5BE" w14:textId="1D7384C3" w:rsidR="00E952EC" w:rsidRDefault="00E952EC" w:rsidP="000F58EA">
            <w:r>
              <w:rPr>
                <w:rFonts w:hint="cs"/>
                <w:cs/>
              </w:rPr>
              <w:lastRenderedPageBreak/>
              <w:t>5.)</w:t>
            </w:r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errors handling</w:t>
            </w:r>
          </w:p>
          <w:p w14:paraId="1A9E65C4" w14:textId="3B4BB237" w:rsidR="00E952EC" w:rsidRDefault="00E952EC" w:rsidP="00E952EC">
            <w:r>
              <w:rPr>
                <w:rFonts w:hint="cs"/>
                <w:cs/>
              </w:rPr>
              <w:t>3.2.9.3.</w:t>
            </w:r>
            <w:r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rPr>
                <w:rFonts w:hint="cs"/>
                <w:cs/>
              </w:rPr>
              <w:t>3.2.9.</w:t>
            </w:r>
            <w:r>
              <w:rPr>
                <w:rFonts w:hint="cs"/>
                <w:cs/>
              </w:rPr>
              <w:t>3</w:t>
            </w:r>
          </w:p>
          <w:p w14:paraId="49B2DD74" w14:textId="54796227" w:rsidR="00E952EC" w:rsidRDefault="00E952EC" w:rsidP="00E952EC">
            <w:r>
              <w:t xml:space="preserve">1.) description </w:t>
            </w:r>
            <w:r w:rsidR="00C52077">
              <w:rPr>
                <w:rFonts w:hint="cs"/>
                <w:cs/>
              </w:rPr>
              <w:t>เพิ่ม ลบ แก้ไข อุปกรณ์ในภาควิชา</w:t>
            </w:r>
          </w:p>
          <w:p w14:paraId="6DE68F64" w14:textId="45A89C9F" w:rsidR="00E952EC" w:rsidRDefault="00E952EC" w:rsidP="00E952E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2.)</w:t>
            </w:r>
            <w:r>
              <w:t xml:space="preserve">input </w:t>
            </w:r>
            <w:r>
              <w:rPr>
                <w:rFonts w:hint="cs"/>
                <w:cs/>
              </w:rPr>
              <w:t>เจ้าหน้าที่กดปุ่มที่อยู่ในช่องการจัดการเจ้าหน้าที่</w:t>
            </w:r>
            <w:r w:rsidR="00C52077">
              <w:rPr>
                <w:rFonts w:hint="cs"/>
                <w:cs/>
              </w:rPr>
              <w:t xml:space="preserve"> หรือ กดปุ่มเพิ่มอุปกรณ์</w:t>
            </w:r>
          </w:p>
          <w:p w14:paraId="4117F0E1" w14:textId="09867410" w:rsidR="00E952EC" w:rsidRDefault="00E952EC" w:rsidP="00E952E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3.)</w:t>
            </w:r>
            <w:r>
              <w:t xml:space="preserve">process </w:t>
            </w:r>
            <w:r w:rsidR="00C52077">
              <w:rPr>
                <w:rFonts w:hint="cs"/>
                <w:cs/>
              </w:rPr>
              <w:t xml:space="preserve">ระบบจะทำการ </w:t>
            </w:r>
            <w:r w:rsidR="00C52077">
              <w:rPr>
                <w:rFonts w:hint="cs"/>
                <w:cs/>
              </w:rPr>
              <w:t xml:space="preserve">เพิ่ม ลบ แก้ไข </w:t>
            </w:r>
            <w:r w:rsidR="00C52077">
              <w:rPr>
                <w:rFonts w:hint="cs"/>
                <w:cs/>
              </w:rPr>
              <w:t>ข้อมูล</w:t>
            </w:r>
            <w:r w:rsidR="00C52077">
              <w:rPr>
                <w:rFonts w:hint="cs"/>
                <w:cs/>
              </w:rPr>
              <w:t>อุปกรณ์</w:t>
            </w:r>
            <w:r w:rsidR="00C52077">
              <w:t xml:space="preserve"> </w:t>
            </w:r>
            <w:r w:rsidR="00C52077">
              <w:rPr>
                <w:rFonts w:hint="cs"/>
                <w:cs/>
              </w:rPr>
              <w:t>ในฐานข้อมูล</w:t>
            </w:r>
          </w:p>
          <w:p w14:paraId="4E80C3D3" w14:textId="675F5FC4" w:rsidR="00E952EC" w:rsidRDefault="00E952EC" w:rsidP="00E952EC">
            <w:pPr>
              <w:rPr>
                <w:rFonts w:hint="cs"/>
              </w:rPr>
            </w:pPr>
            <w:r>
              <w:rPr>
                <w:rFonts w:hint="cs"/>
                <w:cs/>
              </w:rPr>
              <w:t>4.)</w:t>
            </w:r>
            <w:r>
              <w:t xml:space="preserve">output </w:t>
            </w:r>
            <w:r w:rsidR="00C52077">
              <w:rPr>
                <w:rFonts w:hint="cs"/>
                <w:cs/>
              </w:rPr>
              <w:t>แสดงข้อมูลของอุปกรณ์</w:t>
            </w:r>
          </w:p>
          <w:p w14:paraId="4856DF32" w14:textId="646ABF9F" w:rsidR="00E952EC" w:rsidRDefault="00E952EC" w:rsidP="000F58E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5.)</w:t>
            </w:r>
            <w:r w:rsidRPr="002E6DA4">
              <w:rPr>
                <w:rFonts w:ascii="TH SarabunPSK" w:eastAsia="TH SarabunPSK" w:hAnsi="TH SarabunPSK" w:cs="TH SarabunPSK"/>
              </w:rPr>
              <w:t xml:space="preserve"> errors handling</w:t>
            </w:r>
            <w:r w:rsidR="00C52077">
              <w:t xml:space="preserve"> </w:t>
            </w:r>
          </w:p>
          <w:p w14:paraId="456548C6" w14:textId="3F819851" w:rsidR="000F58EA" w:rsidRDefault="00C52077" w:rsidP="000F58EA">
            <w:r>
              <w:rPr>
                <w:rFonts w:hint="cs"/>
                <w:cs/>
              </w:rPr>
              <w:t>3.2.10 ดูประวัติ</w:t>
            </w:r>
          </w:p>
          <w:p w14:paraId="48B5BF73" w14:textId="40EE0C80" w:rsidR="00C52077" w:rsidRDefault="00C52077" w:rsidP="00C52077">
            <w:r>
              <w:rPr>
                <w:rFonts w:hint="cs"/>
                <w:cs/>
              </w:rPr>
              <w:t>3.2.10.1 เป็นฟังก์ชั่นที่บุคลากร นิสิต เจ้าหน้าที่ สามารถดูประวัติของกิจกรรมต่างๆได้</w:t>
            </w:r>
            <w:r>
              <w:t xml:space="preserve"> </w:t>
            </w:r>
            <w:r>
              <w:rPr>
                <w:rFonts w:hint="cs"/>
                <w:cs/>
              </w:rPr>
              <w:t>เพื่อที่จะติดตามสถานะของสิ่งของนั้น</w:t>
            </w:r>
            <w:r>
              <w:t xml:space="preserve"> </w:t>
            </w:r>
            <w:r w:rsidRPr="002E6DA4">
              <w:rPr>
                <w:rFonts w:hint="cs"/>
                <w:cs/>
              </w:rPr>
              <w:t xml:space="preserve">สำคัญระดับ </w:t>
            </w:r>
            <w:r w:rsidRPr="002E6DA4">
              <w:t>mandatory</w:t>
            </w:r>
          </w:p>
          <w:p w14:paraId="20B38CF8" w14:textId="285F0667" w:rsidR="00C52077" w:rsidRDefault="00C52077" w:rsidP="00C52077">
            <w:r>
              <w:t>3.2.10.2</w:t>
            </w:r>
            <w:r>
              <w:rPr>
                <w:rFonts w:hint="cs"/>
                <w:cs/>
              </w:rPr>
              <w:t xml:space="preserve"> ลำดับการทำงาน </w:t>
            </w:r>
            <w:r w:rsidR="005A4B0E">
              <w:rPr>
                <w:rFonts w:hint="cs"/>
                <w:cs/>
              </w:rPr>
              <w:t>ผู้ใช้สามารถติดตามประวัติสถานะการยืม การคืน การอนุมัติได้</w:t>
            </w:r>
          </w:p>
          <w:p w14:paraId="60856233" w14:textId="076A4CF4" w:rsidR="005A4B0E" w:rsidRDefault="005A4B0E" w:rsidP="00C52077">
            <w:r>
              <w:t xml:space="preserve">3.2.10.3 </w:t>
            </w:r>
            <w:r>
              <w:rPr>
                <w:rFonts w:hint="cs"/>
                <w:cs/>
              </w:rPr>
              <w:t>ความต้องการ</w:t>
            </w:r>
          </w:p>
          <w:p w14:paraId="1416E0FB" w14:textId="280D3AFC" w:rsidR="005A4B0E" w:rsidRDefault="005A4B0E" w:rsidP="00C5207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3.2.10.3.1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rPr>
                <w:rFonts w:hint="cs"/>
                <w:cs/>
              </w:rPr>
              <w:t>3.2.</w:t>
            </w:r>
            <w:r>
              <w:rPr>
                <w:rFonts w:hint="cs"/>
                <w:cs/>
              </w:rPr>
              <w:t>10.1</w:t>
            </w:r>
          </w:p>
          <w:p w14:paraId="59EE7D43" w14:textId="1B670114" w:rsidR="000F58EA" w:rsidRDefault="00D66974" w:rsidP="007C4298">
            <w:r>
              <w:rPr>
                <w:rFonts w:hint="cs"/>
                <w:cs/>
              </w:rPr>
              <w:t>1.)</w:t>
            </w:r>
            <w:r>
              <w:t xml:space="preserve">description </w:t>
            </w:r>
            <w:r>
              <w:rPr>
                <w:rFonts w:hint="cs"/>
                <w:cs/>
              </w:rPr>
              <w:t>ติดตามประวัติการยืมของนิสิต และเจ้าหน้าที่สามารถเข้ามาต</w:t>
            </w:r>
            <w:r w:rsidR="00E461B6">
              <w:rPr>
                <w:rFonts w:hint="cs"/>
                <w:cs/>
              </w:rPr>
              <w:t>รว</w:t>
            </w:r>
            <w:r>
              <w:rPr>
                <w:rFonts w:hint="cs"/>
                <w:cs/>
              </w:rPr>
              <w:t>จดูได้</w:t>
            </w:r>
          </w:p>
          <w:p w14:paraId="7076DB16" w14:textId="7E992045" w:rsidR="00D66974" w:rsidRDefault="00D66974" w:rsidP="007C42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2.)</w:t>
            </w:r>
            <w:r>
              <w:t xml:space="preserve">input </w:t>
            </w:r>
            <w:r>
              <w:rPr>
                <w:rFonts w:hint="cs"/>
                <w:cs/>
              </w:rPr>
              <w:t>การกดปุ่มของผู้ใช้งาน</w:t>
            </w:r>
          </w:p>
          <w:p w14:paraId="37E78BB2" w14:textId="569D5780" w:rsidR="00C52077" w:rsidRDefault="00D66974" w:rsidP="007C4298">
            <w:r>
              <w:rPr>
                <w:rFonts w:hint="cs"/>
                <w:cs/>
              </w:rPr>
              <w:t>3.)</w:t>
            </w:r>
            <w:r>
              <w:t xml:space="preserve">process </w:t>
            </w:r>
            <w:r>
              <w:rPr>
                <w:rFonts w:hint="cs"/>
                <w:cs/>
              </w:rPr>
              <w:t>ระบบจะทำการคิวรี่ อุปกรณ์ที่ได้รับสถานะการยืมทั้งหมด</w:t>
            </w:r>
          </w:p>
          <w:p w14:paraId="6D32AEA7" w14:textId="1D98B57C" w:rsidR="00D66974" w:rsidRDefault="00D66974" w:rsidP="007C4298">
            <w:r>
              <w:rPr>
                <w:rFonts w:hint="cs"/>
                <w:cs/>
              </w:rPr>
              <w:t>4.)</w:t>
            </w:r>
            <w:r>
              <w:t xml:space="preserve">output </w:t>
            </w:r>
            <w:r>
              <w:rPr>
                <w:rFonts w:hint="cs"/>
                <w:cs/>
              </w:rPr>
              <w:t>แสดงอุปกรณ์ที่ผู้ใช้ยืมและมีสถานะยืม ทั้งหมด</w:t>
            </w:r>
          </w:p>
          <w:p w14:paraId="06771E5B" w14:textId="70DAD5CA" w:rsidR="00D66974" w:rsidRDefault="00D66974" w:rsidP="007C4298">
            <w:r>
              <w:rPr>
                <w:rFonts w:hint="cs"/>
                <w:cs/>
              </w:rPr>
              <w:t>5.)</w:t>
            </w:r>
            <w:r w:rsidRPr="002E6DA4">
              <w:rPr>
                <w:rFonts w:ascii="TH SarabunPSK" w:eastAsia="TH SarabunPSK" w:hAnsi="TH SarabunPSK" w:cs="TH SarabunPSK"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errors handling</w:t>
            </w:r>
          </w:p>
          <w:p w14:paraId="4227B229" w14:textId="5303A9AB" w:rsidR="00E461B6" w:rsidRDefault="00E461B6" w:rsidP="00E461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3.2.10.3.</w:t>
            </w: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rPr>
                <w:rFonts w:hint="cs"/>
                <w:cs/>
              </w:rPr>
              <w:t>3.2.10.</w:t>
            </w:r>
            <w:r>
              <w:rPr>
                <w:rFonts w:hint="cs"/>
                <w:cs/>
              </w:rPr>
              <w:t>2</w:t>
            </w:r>
          </w:p>
          <w:p w14:paraId="164893B5" w14:textId="23F53F5C" w:rsidR="00D66974" w:rsidRDefault="00E461B6" w:rsidP="007C4298">
            <w:r>
              <w:rPr>
                <w:rFonts w:hint="cs"/>
                <w:cs/>
              </w:rPr>
              <w:t>1.)</w:t>
            </w:r>
            <w:r>
              <w:t xml:space="preserve">description </w:t>
            </w:r>
            <w:r>
              <w:rPr>
                <w:rFonts w:hint="cs"/>
                <w:cs/>
              </w:rPr>
              <w:t>ติดตามประวัติการ</w:t>
            </w:r>
            <w:r>
              <w:rPr>
                <w:rFonts w:hint="cs"/>
                <w:cs/>
              </w:rPr>
              <w:t xml:space="preserve">คืนของนิสิติ </w:t>
            </w:r>
            <w:r>
              <w:rPr>
                <w:rFonts w:hint="cs"/>
                <w:cs/>
              </w:rPr>
              <w:t>และเจ้าหน้าที่สามารถเข้ามาตรวจดูได้</w:t>
            </w:r>
          </w:p>
          <w:p w14:paraId="128C7FD2" w14:textId="6EDE6CA8" w:rsidR="00E461B6" w:rsidRDefault="00E461B6" w:rsidP="007C4298">
            <w:r>
              <w:t xml:space="preserve">2.) input </w:t>
            </w:r>
            <w:r>
              <w:rPr>
                <w:rFonts w:hint="cs"/>
                <w:cs/>
              </w:rPr>
              <w:t>การกดปุ่มของผู้ใช้งาน</w:t>
            </w:r>
          </w:p>
          <w:p w14:paraId="24AB138A" w14:textId="4D1D9F10" w:rsidR="00E461B6" w:rsidRDefault="00E461B6" w:rsidP="00E461B6">
            <w:r>
              <w:rPr>
                <w:rFonts w:hint="cs"/>
                <w:cs/>
              </w:rPr>
              <w:t>3.)</w:t>
            </w:r>
            <w:r>
              <w:t xml:space="preserve">process </w:t>
            </w:r>
            <w:r>
              <w:rPr>
                <w:rFonts w:hint="cs"/>
                <w:cs/>
              </w:rPr>
              <w:t>ระบบจะทำการคิวรี่ อุปกรณ์ที่ได้รับสถานะการ</w:t>
            </w:r>
            <w:r>
              <w:rPr>
                <w:rFonts w:hint="cs"/>
                <w:cs/>
              </w:rPr>
              <w:t>คืน</w:t>
            </w:r>
            <w:r>
              <w:rPr>
                <w:rFonts w:hint="cs"/>
                <w:cs/>
              </w:rPr>
              <w:t>ทั้งหมด</w:t>
            </w:r>
          </w:p>
          <w:p w14:paraId="41019792" w14:textId="1E5A0B46" w:rsidR="00E461B6" w:rsidRDefault="00E461B6" w:rsidP="00E461B6">
            <w:r>
              <w:rPr>
                <w:rFonts w:hint="cs"/>
                <w:cs/>
              </w:rPr>
              <w:t>4.)</w:t>
            </w:r>
            <w:r>
              <w:t xml:space="preserve">output </w:t>
            </w:r>
            <w:r>
              <w:rPr>
                <w:rFonts w:hint="cs"/>
                <w:cs/>
              </w:rPr>
              <w:t>แสดงอุปกรณ์ที่ผู้ใช้</w:t>
            </w:r>
            <w:r>
              <w:rPr>
                <w:rFonts w:hint="cs"/>
                <w:cs/>
              </w:rPr>
              <w:t>คืน</w:t>
            </w:r>
            <w:r>
              <w:rPr>
                <w:rFonts w:hint="cs"/>
                <w:cs/>
              </w:rPr>
              <w:t>และมีสถานะ</w:t>
            </w:r>
            <w:r>
              <w:rPr>
                <w:rFonts w:hint="cs"/>
                <w:cs/>
              </w:rPr>
              <w:t>คืน</w:t>
            </w:r>
            <w:r>
              <w:rPr>
                <w:rFonts w:hint="cs"/>
                <w:cs/>
              </w:rPr>
              <w:t xml:space="preserve"> ทั้งหมด</w:t>
            </w:r>
          </w:p>
          <w:p w14:paraId="328C86F1" w14:textId="77777777" w:rsidR="00E461B6" w:rsidRDefault="00E461B6" w:rsidP="00E461B6">
            <w:r>
              <w:rPr>
                <w:rFonts w:hint="cs"/>
                <w:cs/>
              </w:rPr>
              <w:t>5.)</w:t>
            </w:r>
            <w:r w:rsidRPr="002E6DA4">
              <w:rPr>
                <w:rFonts w:ascii="TH SarabunPSK" w:eastAsia="TH SarabunPSK" w:hAnsi="TH SarabunPSK" w:cs="TH SarabunPSK"/>
              </w:rPr>
              <w:t xml:space="preserve"> errors handling</w:t>
            </w:r>
          </w:p>
          <w:p w14:paraId="2A14DC07" w14:textId="4522654D" w:rsidR="00E461B6" w:rsidRDefault="00E461B6" w:rsidP="00E461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3.2.10.3.</w:t>
            </w:r>
            <w:r>
              <w:rPr>
                <w:rFonts w:hint="cs"/>
                <w:cs/>
              </w:rPr>
              <w:t>3</w:t>
            </w:r>
            <w:r>
              <w:rPr>
                <w:rFonts w:hint="cs"/>
                <w:cs/>
              </w:rPr>
              <w:t xml:space="preserve"> </w:t>
            </w:r>
            <w:r w:rsidRPr="002E6DA4">
              <w:rPr>
                <w:rFonts w:ascii="TH SarabunPSK" w:eastAsia="TH SarabunPSK" w:hAnsi="TH SarabunPSK" w:cs="TH SarabunPSK"/>
              </w:rPr>
              <w:t>functional req #</w:t>
            </w:r>
            <w:r>
              <w:rPr>
                <w:rFonts w:hint="cs"/>
                <w:cs/>
              </w:rPr>
              <w:t>3.2.10.</w:t>
            </w:r>
            <w:r>
              <w:rPr>
                <w:rFonts w:hint="cs"/>
                <w:cs/>
              </w:rPr>
              <w:t>3</w:t>
            </w:r>
          </w:p>
          <w:p w14:paraId="1A71740C" w14:textId="6DDE382B" w:rsidR="00E461B6" w:rsidRDefault="00E461B6" w:rsidP="00E461B6">
            <w:r>
              <w:rPr>
                <w:rFonts w:hint="cs"/>
                <w:cs/>
              </w:rPr>
              <w:t>1.)</w:t>
            </w:r>
            <w:r>
              <w:t xml:space="preserve">description </w:t>
            </w:r>
            <w:r>
              <w:rPr>
                <w:rFonts w:hint="cs"/>
                <w:cs/>
              </w:rPr>
              <w:t>ติดตามประวัติการ</w:t>
            </w:r>
            <w:r>
              <w:rPr>
                <w:rFonts w:hint="cs"/>
                <w:cs/>
              </w:rPr>
              <w:t>อนุมัติอุปกรณ์</w:t>
            </w:r>
            <w:r>
              <w:rPr>
                <w:rFonts w:hint="cs"/>
                <w:cs/>
              </w:rPr>
              <w:t>ของนิสิติ และเจ้าหน้าที่สามารถเข้ามาตรวจดูได้</w:t>
            </w:r>
          </w:p>
          <w:p w14:paraId="6F83CD6F" w14:textId="02D27D5F" w:rsidR="00E461B6" w:rsidRDefault="00E461B6" w:rsidP="00E461B6">
            <w:r>
              <w:t>2.</w:t>
            </w:r>
            <w:r>
              <w:t xml:space="preserve">) </w:t>
            </w:r>
            <w:r>
              <w:t xml:space="preserve">input </w:t>
            </w:r>
            <w:r>
              <w:rPr>
                <w:rFonts w:hint="cs"/>
                <w:cs/>
              </w:rPr>
              <w:t>การกดปุ่มของผู้ใช้งาน</w:t>
            </w:r>
          </w:p>
          <w:p w14:paraId="27872CA1" w14:textId="2932E11F" w:rsidR="00E461B6" w:rsidRDefault="00E461B6" w:rsidP="00E461B6">
            <w:r>
              <w:rPr>
                <w:rFonts w:hint="cs"/>
                <w:cs/>
              </w:rPr>
              <w:t>3.)</w:t>
            </w:r>
            <w:r>
              <w:t xml:space="preserve">process </w:t>
            </w:r>
            <w:r>
              <w:rPr>
                <w:rFonts w:hint="cs"/>
                <w:cs/>
              </w:rPr>
              <w:t>ระบบจะทำการคิวรี่ อุปกรณ์ที่ได้รับสถานะการ</w:t>
            </w:r>
            <w:r>
              <w:rPr>
                <w:rFonts w:hint="cs"/>
                <w:cs/>
              </w:rPr>
              <w:t>อนุมัติ</w:t>
            </w:r>
            <w:r>
              <w:rPr>
                <w:rFonts w:hint="cs"/>
                <w:cs/>
              </w:rPr>
              <w:t>ทั้งหมด</w:t>
            </w:r>
          </w:p>
          <w:p w14:paraId="5683B6BE" w14:textId="46FADC82" w:rsidR="00E461B6" w:rsidRDefault="00E461B6" w:rsidP="00E461B6">
            <w:r>
              <w:rPr>
                <w:rFonts w:hint="cs"/>
                <w:cs/>
              </w:rPr>
              <w:t>4.)</w:t>
            </w:r>
            <w:r>
              <w:t xml:space="preserve">output </w:t>
            </w:r>
            <w:r>
              <w:rPr>
                <w:rFonts w:hint="cs"/>
                <w:cs/>
              </w:rPr>
              <w:t>แสดงอุปกรณ์ที่ผู้ใช้คืนและมีสถานะ</w:t>
            </w:r>
            <w:r>
              <w:rPr>
                <w:rFonts w:hint="cs"/>
                <w:cs/>
              </w:rPr>
              <w:t>อนุมัติ</w:t>
            </w:r>
            <w:r>
              <w:rPr>
                <w:rFonts w:hint="cs"/>
                <w:cs/>
              </w:rPr>
              <w:t xml:space="preserve"> ทั้งหมด</w:t>
            </w:r>
          </w:p>
          <w:p w14:paraId="4E915AB6" w14:textId="3B189F96" w:rsidR="00B22B8D" w:rsidRPr="002E6DA4" w:rsidRDefault="00E461B6" w:rsidP="22FEA932">
            <w:r>
              <w:rPr>
                <w:rFonts w:hint="cs"/>
                <w:cs/>
              </w:rPr>
              <w:t>5.)</w:t>
            </w:r>
            <w:r w:rsidRPr="002E6DA4">
              <w:rPr>
                <w:rFonts w:ascii="TH SarabunPSK" w:eastAsia="TH SarabunPSK" w:hAnsi="TH SarabunPSK" w:cs="TH SarabunPSK"/>
              </w:rPr>
              <w:t xml:space="preserve"> errors handling</w:t>
            </w:r>
          </w:p>
        </w:tc>
      </w:tr>
    </w:tbl>
    <w:p w14:paraId="2F966BA6" w14:textId="77777777" w:rsidR="00153CD7" w:rsidRPr="00E03C0B" w:rsidRDefault="00153CD7" w:rsidP="00E45CCA">
      <w:pPr>
        <w:rPr>
          <w:color w:val="00B050"/>
          <w:cs/>
        </w:rPr>
      </w:pPr>
    </w:p>
    <w:p w14:paraId="13A28ABB" w14:textId="77777777" w:rsidR="00D32DBA" w:rsidRDefault="00D32DBA" w:rsidP="00D32DBA">
      <w:pPr>
        <w:rPr>
          <w:rFonts w:hint="cs"/>
        </w:rPr>
      </w:pPr>
    </w:p>
    <w:p w14:paraId="43C55714" w14:textId="55CBDBB2" w:rsidR="00393770" w:rsidRPr="007E4860" w:rsidRDefault="007E4860" w:rsidP="00D32DBA">
      <w:pPr>
        <w:rPr>
          <w:b/>
          <w:bCs/>
        </w:rPr>
      </w:pPr>
      <w:r w:rsidRPr="007E4860">
        <w:rPr>
          <w:rFonts w:hint="cs"/>
          <w:b/>
          <w:bCs/>
          <w:cs/>
        </w:rPr>
        <w:lastRenderedPageBreak/>
        <w:t xml:space="preserve">3.2 </w:t>
      </w:r>
      <w:r w:rsidR="00393770" w:rsidRPr="007E4860">
        <w:rPr>
          <w:b/>
          <w:bCs/>
          <w:cs/>
        </w:rPr>
        <w:t xml:space="preserve">ความต้องการแบบ </w:t>
      </w:r>
      <w:r w:rsidR="00393770" w:rsidRPr="007E4860">
        <w:rPr>
          <w:b/>
          <w:bCs/>
        </w:rPr>
        <w:t>Non-functional</w:t>
      </w:r>
    </w:p>
    <w:p w14:paraId="04AA7635" w14:textId="77777777" w:rsidR="00393770" w:rsidRDefault="00393770" w:rsidP="007E4860">
      <w:pPr>
        <w:pStyle w:val="ListParagraph"/>
      </w:pPr>
      <w:r>
        <w:rPr>
          <w:rFonts w:hint="cs"/>
          <w:cs/>
        </w:rPr>
        <w:t>ความใช้งานง่ายของระบบ (</w:t>
      </w:r>
      <w:r>
        <w:t>Usability</w:t>
      </w:r>
      <w:r>
        <w:rPr>
          <w:rFonts w:hint="cs"/>
          <w:cs/>
        </w:rPr>
        <w:t>)</w:t>
      </w:r>
      <w:r>
        <w:t xml:space="preserve"> : </w:t>
      </w:r>
      <w:r>
        <w:rPr>
          <w:rFonts w:hint="cs"/>
          <w:cs/>
        </w:rPr>
        <w:t>ผู้ใช้สามารถเข้าใจ และสามารถใช้งานระบบได้โดยง่าย</w:t>
      </w:r>
    </w:p>
    <w:p w14:paraId="6AF8C5D7" w14:textId="0AC3880D" w:rsidR="22FEA932" w:rsidRDefault="00393770" w:rsidP="007E4860">
      <w:pPr>
        <w:pStyle w:val="ListParagraph"/>
      </w:pPr>
      <w:r>
        <w:rPr>
          <w:rFonts w:hint="cs"/>
          <w:cs/>
        </w:rPr>
        <w:t>การวัด</w:t>
      </w:r>
      <w:r>
        <w:t xml:space="preserve"> :</w:t>
      </w:r>
      <w:r>
        <w:rPr>
          <w:rFonts w:hint="cs"/>
          <w:cs/>
        </w:rPr>
        <w:t xml:space="preserve"> เมื่อผู้ใช้ผ่านการอบรม จะสามารถใช้ทุกฟังก์ชั่นที่มีอยู่ในระบบได้</w:t>
      </w:r>
    </w:p>
    <w:p w14:paraId="0A471612" w14:textId="77777777" w:rsidR="00393770" w:rsidRPr="007E4860" w:rsidRDefault="00393770" w:rsidP="007E4860">
      <w:pPr>
        <w:pStyle w:val="ListParagraph"/>
        <w:rPr>
          <w:rFonts w:hint="cs"/>
        </w:rPr>
      </w:pPr>
    </w:p>
    <w:p w14:paraId="2CB88950" w14:textId="6E96A688" w:rsidR="001130E2" w:rsidRPr="007E4860" w:rsidRDefault="001130E2" w:rsidP="007E4860">
      <w:pPr>
        <w:rPr>
          <w:b/>
          <w:bCs/>
        </w:rPr>
      </w:pPr>
      <w:r w:rsidRPr="007E4860">
        <w:rPr>
          <w:rFonts w:hint="cs"/>
          <w:b/>
          <w:bCs/>
          <w:noProof/>
          <w:cs/>
        </w:rPr>
        <w:drawing>
          <wp:anchor distT="0" distB="0" distL="114300" distR="114300" simplePos="0" relativeHeight="251660288" behindDoc="1" locked="0" layoutInCell="1" allowOverlap="1" wp14:anchorId="4FF05132" wp14:editId="3D11AAC8">
            <wp:simplePos x="0" y="0"/>
            <wp:positionH relativeFrom="column">
              <wp:posOffset>243840</wp:posOffset>
            </wp:positionH>
            <wp:positionV relativeFrom="paragraph">
              <wp:posOffset>303530</wp:posOffset>
            </wp:positionV>
            <wp:extent cx="5864503" cy="3779520"/>
            <wp:effectExtent l="0" t="0" r="3175" b="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03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4860" w:rsidRPr="007E4860">
        <w:rPr>
          <w:rFonts w:hint="cs"/>
          <w:b/>
          <w:bCs/>
          <w:cs/>
        </w:rPr>
        <w:t xml:space="preserve">4. </w:t>
      </w:r>
      <w:r w:rsidR="00683AE6" w:rsidRPr="007E4860">
        <w:rPr>
          <w:b/>
          <w:bCs/>
          <w:cs/>
        </w:rPr>
        <w:t>แผนภาพ</w:t>
      </w:r>
      <w:r w:rsidR="00A64DBB" w:rsidRPr="007E4860">
        <w:rPr>
          <w:b/>
          <w:bCs/>
          <w:cs/>
        </w:rPr>
        <w:t>การวิเคราะห์ระบบ</w:t>
      </w:r>
    </w:p>
    <w:p w14:paraId="6BD7ED36" w14:textId="06DB55DB" w:rsidR="001130E2" w:rsidRDefault="001130E2" w:rsidP="007E4860">
      <w:pPr>
        <w:pStyle w:val="ListParagraph"/>
        <w:ind w:left="2160" w:firstLine="720"/>
        <w:rPr>
          <w:rFonts w:hint="cs"/>
          <w:cs/>
        </w:rPr>
      </w:pPr>
      <w:r w:rsidRPr="00393770">
        <w:rPr>
          <w:rFonts w:hint="cs"/>
          <w:cs/>
        </w:rPr>
        <w:t>แผนภาพ</w:t>
      </w:r>
      <w:r>
        <w:rPr>
          <w:rFonts w:hint="cs"/>
          <w:cs/>
        </w:rPr>
        <w:t xml:space="preserve"> </w:t>
      </w:r>
      <w:r w:rsidRPr="007E4860">
        <w:rPr>
          <w:rFonts w:hint="cs"/>
          <w:b w:val="0"/>
          <w:bCs w:val="0"/>
          <w:cs/>
        </w:rPr>
        <w:t xml:space="preserve">แสดง </w:t>
      </w:r>
      <w:r w:rsidRPr="007E4860">
        <w:rPr>
          <w:b w:val="0"/>
          <w:bCs w:val="0"/>
        </w:rPr>
        <w:t xml:space="preserve">Use Case Diagram </w:t>
      </w:r>
      <w:r w:rsidRPr="007E4860">
        <w:rPr>
          <w:rFonts w:hint="cs"/>
          <w:b w:val="0"/>
          <w:bCs w:val="0"/>
          <w:cs/>
        </w:rPr>
        <w:t>ของระบบ</w:t>
      </w:r>
    </w:p>
    <w:p w14:paraId="4E4E66C0" w14:textId="77777777" w:rsidR="00D32DBA" w:rsidRDefault="00D32DBA" w:rsidP="007E4860">
      <w:pPr>
        <w:pStyle w:val="ListParagraph"/>
        <w:rPr>
          <w:rFonts w:hint="cs"/>
        </w:rPr>
      </w:pPr>
    </w:p>
    <w:p w14:paraId="5E6DB5CA" w14:textId="77777777" w:rsidR="007E4860" w:rsidRDefault="007E4860" w:rsidP="007E4860">
      <w:pPr>
        <w:pStyle w:val="ListParagraph"/>
      </w:pPr>
    </w:p>
    <w:p w14:paraId="1281A9D1" w14:textId="77777777" w:rsidR="007E4860" w:rsidRDefault="007E4860" w:rsidP="007E4860">
      <w:pPr>
        <w:pStyle w:val="ListParagraph"/>
      </w:pPr>
    </w:p>
    <w:p w14:paraId="5B56A3FE" w14:textId="77777777" w:rsidR="007E4860" w:rsidRDefault="007E4860" w:rsidP="007E4860">
      <w:pPr>
        <w:pStyle w:val="ListParagraph"/>
      </w:pPr>
    </w:p>
    <w:p w14:paraId="59EA9631" w14:textId="77777777" w:rsidR="007E4860" w:rsidRDefault="007E4860" w:rsidP="007E4860">
      <w:pPr>
        <w:pStyle w:val="ListParagraph"/>
      </w:pPr>
    </w:p>
    <w:p w14:paraId="26444604" w14:textId="77777777" w:rsidR="007E4860" w:rsidRDefault="007E4860" w:rsidP="007E4860">
      <w:pPr>
        <w:pStyle w:val="ListParagraph"/>
      </w:pPr>
    </w:p>
    <w:p w14:paraId="1A6CF665" w14:textId="77777777" w:rsidR="007E4860" w:rsidRDefault="007E4860" w:rsidP="007E4860">
      <w:pPr>
        <w:pStyle w:val="ListParagraph"/>
      </w:pPr>
    </w:p>
    <w:p w14:paraId="5515D9A4" w14:textId="77777777" w:rsidR="007E4860" w:rsidRDefault="007E4860" w:rsidP="007E4860">
      <w:pPr>
        <w:pStyle w:val="ListParagraph"/>
      </w:pPr>
    </w:p>
    <w:p w14:paraId="5CA47004" w14:textId="77777777" w:rsidR="007E4860" w:rsidRDefault="007E4860" w:rsidP="007E4860">
      <w:pPr>
        <w:pStyle w:val="ListParagraph"/>
      </w:pPr>
    </w:p>
    <w:p w14:paraId="232916CA" w14:textId="77777777" w:rsidR="007E4860" w:rsidRDefault="007E4860" w:rsidP="007E4860">
      <w:pPr>
        <w:pStyle w:val="ListParagraph"/>
      </w:pPr>
    </w:p>
    <w:p w14:paraId="37842BCA" w14:textId="77777777" w:rsidR="007E4860" w:rsidRDefault="007E4860" w:rsidP="007E4860">
      <w:pPr>
        <w:pStyle w:val="ListParagraph"/>
      </w:pPr>
    </w:p>
    <w:p w14:paraId="5669387F" w14:textId="413F8E91" w:rsidR="00683AE6" w:rsidRPr="007E4860" w:rsidRDefault="007E4860" w:rsidP="007E4860">
      <w:pPr>
        <w:rPr>
          <w:b/>
          <w:bCs/>
        </w:rPr>
      </w:pPr>
      <w:r w:rsidRPr="007E4860">
        <w:rPr>
          <w:rFonts w:hint="cs"/>
          <w:b/>
          <w:bCs/>
          <w:cs/>
        </w:rPr>
        <w:lastRenderedPageBreak/>
        <w:t xml:space="preserve">5. </w:t>
      </w:r>
      <w:r w:rsidR="00683AE6" w:rsidRPr="007E4860">
        <w:rPr>
          <w:b/>
          <w:bCs/>
          <w:cs/>
        </w:rPr>
        <w:t>ภาคผนวก</w:t>
      </w:r>
    </w:p>
    <w:p w14:paraId="1DA94392" w14:textId="37F39E7D" w:rsidR="008F42A8" w:rsidRDefault="001130E2" w:rsidP="001130E2">
      <w:r>
        <w:rPr>
          <w:noProof/>
          <w:cs/>
        </w:rPr>
        <w:drawing>
          <wp:anchor distT="0" distB="0" distL="114300" distR="114300" simplePos="0" relativeHeight="251661312" behindDoc="0" locked="0" layoutInCell="1" allowOverlap="1" wp14:anchorId="5320EA86" wp14:editId="24F2CC5D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137660" cy="59969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3FFAC" w14:textId="5244304A" w:rsidR="001130E2" w:rsidRPr="001130E2" w:rsidRDefault="001130E2" w:rsidP="001130E2"/>
    <w:p w14:paraId="1CFD79AD" w14:textId="43319FD0" w:rsidR="001130E2" w:rsidRPr="001130E2" w:rsidRDefault="001130E2" w:rsidP="001130E2"/>
    <w:p w14:paraId="61CCD0B8" w14:textId="096FFABD" w:rsidR="001130E2" w:rsidRPr="001130E2" w:rsidRDefault="001130E2" w:rsidP="001130E2"/>
    <w:p w14:paraId="27F2DA9C" w14:textId="2AB9641F" w:rsidR="001130E2" w:rsidRPr="001130E2" w:rsidRDefault="001130E2" w:rsidP="001130E2"/>
    <w:p w14:paraId="2542BDC0" w14:textId="0C7622FA" w:rsidR="001130E2" w:rsidRPr="001130E2" w:rsidRDefault="001130E2" w:rsidP="001130E2"/>
    <w:p w14:paraId="2B289B73" w14:textId="4FE06152" w:rsidR="001130E2" w:rsidRPr="001130E2" w:rsidRDefault="001130E2" w:rsidP="001130E2"/>
    <w:p w14:paraId="6E0258C2" w14:textId="6B13FFBD" w:rsidR="001130E2" w:rsidRPr="001130E2" w:rsidRDefault="001130E2" w:rsidP="001130E2"/>
    <w:p w14:paraId="7946D9D6" w14:textId="2E1FE167" w:rsidR="001130E2" w:rsidRPr="001130E2" w:rsidRDefault="001130E2" w:rsidP="001130E2"/>
    <w:p w14:paraId="1816ED3C" w14:textId="4297CED8" w:rsidR="001130E2" w:rsidRPr="001130E2" w:rsidRDefault="001130E2" w:rsidP="001130E2"/>
    <w:p w14:paraId="54E70936" w14:textId="3E59472A" w:rsidR="001130E2" w:rsidRPr="001130E2" w:rsidRDefault="001130E2" w:rsidP="001130E2"/>
    <w:p w14:paraId="020BFB57" w14:textId="20B5ED5B" w:rsidR="001130E2" w:rsidRPr="001130E2" w:rsidRDefault="001130E2" w:rsidP="001130E2"/>
    <w:p w14:paraId="7E5F911A" w14:textId="334E8982" w:rsidR="001130E2" w:rsidRPr="001130E2" w:rsidRDefault="001130E2" w:rsidP="001130E2"/>
    <w:p w14:paraId="66FE0BD4" w14:textId="3B18A86C" w:rsidR="001130E2" w:rsidRDefault="001130E2" w:rsidP="001130E2"/>
    <w:p w14:paraId="3322E36D" w14:textId="78ECCD4E" w:rsidR="001130E2" w:rsidRDefault="001130E2" w:rsidP="001130E2">
      <w:pPr>
        <w:tabs>
          <w:tab w:val="left" w:pos="5448"/>
        </w:tabs>
        <w:jc w:val="center"/>
      </w:pPr>
    </w:p>
    <w:p w14:paraId="2F8D287E" w14:textId="334D85A4" w:rsidR="001130E2" w:rsidRPr="001130E2" w:rsidRDefault="00393770" w:rsidP="001130E2">
      <w:pPr>
        <w:tabs>
          <w:tab w:val="left" w:pos="5448"/>
        </w:tabs>
        <w:jc w:val="center"/>
        <w:rPr>
          <w:rFonts w:hint="cs"/>
          <w:cs/>
        </w:rPr>
      </w:pPr>
      <w:r w:rsidRPr="00393770">
        <w:rPr>
          <w:rFonts w:hint="cs"/>
          <w:b/>
          <w:bCs/>
          <w:cs/>
        </w:rPr>
        <w:t xml:space="preserve">ภาพที่ </w:t>
      </w:r>
      <w:r w:rsidR="007E4860">
        <w:rPr>
          <w:rFonts w:hint="cs"/>
          <w:b/>
          <w:bCs/>
          <w:cs/>
        </w:rPr>
        <w:t>2</w:t>
      </w:r>
      <w:r>
        <w:rPr>
          <w:rFonts w:hint="cs"/>
          <w:cs/>
        </w:rPr>
        <w:t xml:space="preserve"> </w:t>
      </w:r>
      <w:r w:rsidR="001130E2">
        <w:rPr>
          <w:rFonts w:hint="cs"/>
          <w:cs/>
        </w:rPr>
        <w:t>แบบฟอร์มขอยืมสิ่งของและอุปกรณ์</w:t>
      </w:r>
    </w:p>
    <w:sectPr w:rsidR="001130E2" w:rsidRPr="001130E2" w:rsidSect="00FC1070">
      <w:headerReference w:type="default" r:id="rId11"/>
      <w:footerReference w:type="default" r:id="rId12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6AACA" w14:textId="77777777" w:rsidR="00282819" w:rsidRDefault="00282819" w:rsidP="00086F1C">
      <w:pPr>
        <w:spacing w:after="0" w:line="240" w:lineRule="auto"/>
      </w:pPr>
      <w:r>
        <w:separator/>
      </w:r>
    </w:p>
  </w:endnote>
  <w:endnote w:type="continuationSeparator" w:id="0">
    <w:p w14:paraId="098759B3" w14:textId="77777777" w:rsidR="00282819" w:rsidRDefault="00282819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D9A91" w14:textId="77777777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F352E6">
      <w:rPr>
        <w:rFonts w:asciiTheme="majorHAnsi" w:eastAsiaTheme="majorEastAsia" w:hAnsiTheme="majorHAnsi" w:cstheme="majorBidi"/>
        <w:sz w:val="24"/>
        <w:szCs w:val="24"/>
      </w:rPr>
      <w:t>Version: 1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883513"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59EF82D8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1CEB8" w14:textId="77777777" w:rsidR="00282819" w:rsidRDefault="00282819" w:rsidP="00086F1C">
      <w:pPr>
        <w:spacing w:after="0" w:line="240" w:lineRule="auto"/>
      </w:pPr>
      <w:r>
        <w:separator/>
      </w:r>
    </w:p>
  </w:footnote>
  <w:footnote w:type="continuationSeparator" w:id="0">
    <w:p w14:paraId="3144E459" w14:textId="77777777" w:rsidR="00282819" w:rsidRDefault="00282819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68452" w14:textId="34C286FC" w:rsidR="00E32FB7" w:rsidRDefault="00393770" w:rsidP="008F1724">
    <w:pPr>
      <w:pStyle w:val="Header"/>
      <w:pBdr>
        <w:bottom w:val="single" w:sz="4" w:space="1" w:color="auto"/>
      </w:pBdr>
      <w:jc w:val="right"/>
    </w:pPr>
    <w:r w:rsidRPr="00393770">
      <w:rPr>
        <w:rFonts w:cs="TH SarabunPSK"/>
        <w:cs/>
      </w:rPr>
      <w:t>ระบบยืม-คืนอุปกรณ์</w:t>
    </w:r>
  </w:p>
  <w:p w14:paraId="6F9F46AE" w14:textId="77777777" w:rsidR="00E32FB7" w:rsidRPr="00086F1C" w:rsidRDefault="00E32FB7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7301"/>
    <w:multiLevelType w:val="multilevel"/>
    <w:tmpl w:val="8A1022F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66350C"/>
    <w:multiLevelType w:val="multilevel"/>
    <w:tmpl w:val="D9288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3BC4A26"/>
    <w:multiLevelType w:val="multilevel"/>
    <w:tmpl w:val="654815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F02F52"/>
    <w:multiLevelType w:val="multilevel"/>
    <w:tmpl w:val="2A489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9" w15:restartNumberingAfterBreak="0">
    <w:nsid w:val="64F847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1" w15:restartNumberingAfterBreak="0">
    <w:nsid w:val="73D45FB5"/>
    <w:multiLevelType w:val="multilevel"/>
    <w:tmpl w:val="3BCEB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64204CC"/>
    <w:multiLevelType w:val="hybridMultilevel"/>
    <w:tmpl w:val="C8A26F28"/>
    <w:lvl w:ilvl="0" w:tplc="51548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8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9"/>
  </w:num>
  <w:num w:numId="13">
    <w:abstractNumId w:val="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14">
    <w:abstractNumId w:val="9"/>
    <w:lvlOverride w:ilvl="0">
      <w:startOverride w:val="2"/>
    </w:lvlOverride>
    <w:lvlOverride w:ilvl="1">
      <w:startOverride w:val="5"/>
    </w:lvlOverride>
  </w:num>
  <w:num w:numId="15">
    <w:abstractNumId w:val="9"/>
    <w:lvlOverride w:ilvl="0">
      <w:startOverride w:val="2"/>
    </w:lvlOverride>
    <w:lvlOverride w:ilvl="1">
      <w:startOverride w:val="5"/>
    </w:lvlOverride>
  </w:num>
  <w:num w:numId="16">
    <w:abstractNumId w:val="9"/>
    <w:lvlOverride w:ilvl="0">
      <w:startOverride w:val="2"/>
    </w:lvlOverride>
    <w:lvlOverride w:ilvl="1">
      <w:startOverride w:val="4"/>
    </w:lvlOverride>
  </w:num>
  <w:num w:numId="17">
    <w:abstractNumId w:val="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18">
    <w:abstractNumId w:val="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19">
    <w:abstractNumId w:val="9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0">
    <w:abstractNumId w:val="9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1">
    <w:abstractNumId w:val="5"/>
  </w:num>
  <w:num w:numId="22">
    <w:abstractNumId w:val="6"/>
  </w:num>
  <w:num w:numId="23">
    <w:abstractNumId w:val="0"/>
  </w:num>
  <w:num w:numId="24">
    <w:abstractNumId w:val="11"/>
  </w:num>
  <w:num w:numId="25">
    <w:abstractNumId w:val="11"/>
    <w:lvlOverride w:ilvl="0">
      <w:startOverride w:val="2"/>
    </w:lvlOverride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C"/>
    <w:rsid w:val="000032D2"/>
    <w:rsid w:val="00022C38"/>
    <w:rsid w:val="00030427"/>
    <w:rsid w:val="00053F43"/>
    <w:rsid w:val="0005525A"/>
    <w:rsid w:val="00086F1C"/>
    <w:rsid w:val="000A11CF"/>
    <w:rsid w:val="000B2536"/>
    <w:rsid w:val="000E76C5"/>
    <w:rsid w:val="000F08C2"/>
    <w:rsid w:val="000F58EA"/>
    <w:rsid w:val="00102E2E"/>
    <w:rsid w:val="001130E2"/>
    <w:rsid w:val="001203E5"/>
    <w:rsid w:val="00126B2B"/>
    <w:rsid w:val="00142B8F"/>
    <w:rsid w:val="00153CD7"/>
    <w:rsid w:val="001905FB"/>
    <w:rsid w:val="0019080A"/>
    <w:rsid w:val="001C1731"/>
    <w:rsid w:val="001C6B1D"/>
    <w:rsid w:val="001C7B81"/>
    <w:rsid w:val="001D0E50"/>
    <w:rsid w:val="001F241A"/>
    <w:rsid w:val="002542CB"/>
    <w:rsid w:val="00272E82"/>
    <w:rsid w:val="00282819"/>
    <w:rsid w:val="002D29DF"/>
    <w:rsid w:val="002E602B"/>
    <w:rsid w:val="002E6DA4"/>
    <w:rsid w:val="003068A9"/>
    <w:rsid w:val="003161AF"/>
    <w:rsid w:val="003411AA"/>
    <w:rsid w:val="00344A97"/>
    <w:rsid w:val="00376C6F"/>
    <w:rsid w:val="003903BE"/>
    <w:rsid w:val="00392CFE"/>
    <w:rsid w:val="00393770"/>
    <w:rsid w:val="003C341D"/>
    <w:rsid w:val="003C38CE"/>
    <w:rsid w:val="003F0308"/>
    <w:rsid w:val="003F755D"/>
    <w:rsid w:val="00416B1E"/>
    <w:rsid w:val="00421C8F"/>
    <w:rsid w:val="00445035"/>
    <w:rsid w:val="00452694"/>
    <w:rsid w:val="00477ADC"/>
    <w:rsid w:val="00492BC6"/>
    <w:rsid w:val="004A2F75"/>
    <w:rsid w:val="004C0D85"/>
    <w:rsid w:val="004C54B1"/>
    <w:rsid w:val="004E277F"/>
    <w:rsid w:val="004E27C5"/>
    <w:rsid w:val="00503200"/>
    <w:rsid w:val="00513C44"/>
    <w:rsid w:val="0052389B"/>
    <w:rsid w:val="00525FC7"/>
    <w:rsid w:val="005354DB"/>
    <w:rsid w:val="00547705"/>
    <w:rsid w:val="00552476"/>
    <w:rsid w:val="00570607"/>
    <w:rsid w:val="00572DAC"/>
    <w:rsid w:val="005A4B0E"/>
    <w:rsid w:val="005B6BD6"/>
    <w:rsid w:val="005D4368"/>
    <w:rsid w:val="005D46A9"/>
    <w:rsid w:val="005F5B3F"/>
    <w:rsid w:val="00602EF6"/>
    <w:rsid w:val="006226B3"/>
    <w:rsid w:val="00632FA8"/>
    <w:rsid w:val="0063495B"/>
    <w:rsid w:val="00637837"/>
    <w:rsid w:val="00671800"/>
    <w:rsid w:val="0067440B"/>
    <w:rsid w:val="00683AE6"/>
    <w:rsid w:val="00694BAD"/>
    <w:rsid w:val="006A6F6B"/>
    <w:rsid w:val="006E335E"/>
    <w:rsid w:val="006E3BA7"/>
    <w:rsid w:val="006F28B2"/>
    <w:rsid w:val="00742C5C"/>
    <w:rsid w:val="007C4298"/>
    <w:rsid w:val="007E0610"/>
    <w:rsid w:val="007E4860"/>
    <w:rsid w:val="0083497D"/>
    <w:rsid w:val="0084648F"/>
    <w:rsid w:val="00860773"/>
    <w:rsid w:val="00872D6D"/>
    <w:rsid w:val="00875E62"/>
    <w:rsid w:val="00883513"/>
    <w:rsid w:val="008B564E"/>
    <w:rsid w:val="008C08CB"/>
    <w:rsid w:val="008C66FB"/>
    <w:rsid w:val="008D5227"/>
    <w:rsid w:val="008F1724"/>
    <w:rsid w:val="008F42A8"/>
    <w:rsid w:val="0092173F"/>
    <w:rsid w:val="009360A7"/>
    <w:rsid w:val="00944EF7"/>
    <w:rsid w:val="00954793"/>
    <w:rsid w:val="00973D52"/>
    <w:rsid w:val="009810F5"/>
    <w:rsid w:val="009B6BBF"/>
    <w:rsid w:val="009C2868"/>
    <w:rsid w:val="00A45F8E"/>
    <w:rsid w:val="00A64DBB"/>
    <w:rsid w:val="00A74BCA"/>
    <w:rsid w:val="00A833F3"/>
    <w:rsid w:val="00AA7614"/>
    <w:rsid w:val="00AD492A"/>
    <w:rsid w:val="00AD78EA"/>
    <w:rsid w:val="00AF7B9F"/>
    <w:rsid w:val="00B025CF"/>
    <w:rsid w:val="00B22B8D"/>
    <w:rsid w:val="00B436B3"/>
    <w:rsid w:val="00B5070C"/>
    <w:rsid w:val="00B743D5"/>
    <w:rsid w:val="00B8554C"/>
    <w:rsid w:val="00BA4AB3"/>
    <w:rsid w:val="00BC650D"/>
    <w:rsid w:val="00BD0CBC"/>
    <w:rsid w:val="00BD5D52"/>
    <w:rsid w:val="00BF2BF8"/>
    <w:rsid w:val="00C157E1"/>
    <w:rsid w:val="00C23B91"/>
    <w:rsid w:val="00C25552"/>
    <w:rsid w:val="00C379D7"/>
    <w:rsid w:val="00C52077"/>
    <w:rsid w:val="00C61B85"/>
    <w:rsid w:val="00C6232D"/>
    <w:rsid w:val="00C97707"/>
    <w:rsid w:val="00CA330C"/>
    <w:rsid w:val="00CC311A"/>
    <w:rsid w:val="00CD3D97"/>
    <w:rsid w:val="00D1539A"/>
    <w:rsid w:val="00D224DA"/>
    <w:rsid w:val="00D32DBA"/>
    <w:rsid w:val="00D47915"/>
    <w:rsid w:val="00D62482"/>
    <w:rsid w:val="00D655C8"/>
    <w:rsid w:val="00D66974"/>
    <w:rsid w:val="00D7050A"/>
    <w:rsid w:val="00D7090E"/>
    <w:rsid w:val="00D70F31"/>
    <w:rsid w:val="00D87EB0"/>
    <w:rsid w:val="00D96169"/>
    <w:rsid w:val="00D979FD"/>
    <w:rsid w:val="00DD6930"/>
    <w:rsid w:val="00DE1EDA"/>
    <w:rsid w:val="00E00CBA"/>
    <w:rsid w:val="00E03C0B"/>
    <w:rsid w:val="00E052C5"/>
    <w:rsid w:val="00E202DD"/>
    <w:rsid w:val="00E24259"/>
    <w:rsid w:val="00E3185C"/>
    <w:rsid w:val="00E32FB7"/>
    <w:rsid w:val="00E357D8"/>
    <w:rsid w:val="00E45CCA"/>
    <w:rsid w:val="00E461B6"/>
    <w:rsid w:val="00E775E7"/>
    <w:rsid w:val="00E92B71"/>
    <w:rsid w:val="00E93D30"/>
    <w:rsid w:val="00E952EC"/>
    <w:rsid w:val="00EA4543"/>
    <w:rsid w:val="00ED0650"/>
    <w:rsid w:val="00EF03EF"/>
    <w:rsid w:val="00F23C0B"/>
    <w:rsid w:val="00F24E34"/>
    <w:rsid w:val="00F25513"/>
    <w:rsid w:val="00F352E6"/>
    <w:rsid w:val="00F415E5"/>
    <w:rsid w:val="00F46239"/>
    <w:rsid w:val="00F566AE"/>
    <w:rsid w:val="00F61A83"/>
    <w:rsid w:val="00F72DC6"/>
    <w:rsid w:val="00F92788"/>
    <w:rsid w:val="00FA3546"/>
    <w:rsid w:val="00FB2B8C"/>
    <w:rsid w:val="00FC1070"/>
    <w:rsid w:val="00FF19DB"/>
    <w:rsid w:val="22FEA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B70363"/>
  <w15:docId w15:val="{3273C91D-760F-4CB0-89FD-E038FE7F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7E4860"/>
    <w:pPr>
      <w:spacing w:after="0" w:line="240" w:lineRule="auto"/>
      <w:ind w:left="720"/>
      <w:contextualSpacing/>
    </w:pPr>
    <w:rPr>
      <w:rFonts w:cstheme="minorHAnsi"/>
      <w:b/>
      <w:bCs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5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1B861C4D284BE39F801C51B066B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A7536-B3A8-4867-8C49-37A338503454}"/>
      </w:docPartPr>
      <w:docPartBody>
        <w:p w:rsidR="001E23BE" w:rsidRDefault="0001423C">
          <w:pPr>
            <w:pStyle w:val="761B861C4D284BE39F801C51B066B4C5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E72CC6DBB91F4DFB818390367B63B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47263-EDA5-47F1-93D6-8D877E7D695F}"/>
      </w:docPartPr>
      <w:docPartBody>
        <w:p w:rsidR="001E23BE" w:rsidRDefault="0001423C">
          <w:pPr>
            <w:pStyle w:val="E72CC6DBB91F4DFB818390367B63B38F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45BFCC9232834DAAB339EE67A92B6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EE1F4-4E8C-4BA0-A8E6-5EC7D0BB547E}"/>
      </w:docPartPr>
      <w:docPartBody>
        <w:p w:rsidR="001E23BE" w:rsidRDefault="0001423C">
          <w:pPr>
            <w:pStyle w:val="45BFCC9232834DAAB339EE67A92B6417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6007E51AE4C34A2D9286623FA91DD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8D253-0A63-47C0-B92A-27907266AE42}"/>
      </w:docPartPr>
      <w:docPartBody>
        <w:p w:rsidR="001E23BE" w:rsidRDefault="0001423C">
          <w:pPr>
            <w:pStyle w:val="6007E51AE4C34A2D9286623FA91DD5C4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A3B8236E4C94E08A884F8EF07D0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9A00A-458C-4D0B-A37E-CF74A3727C5B}"/>
      </w:docPartPr>
      <w:docPartBody>
        <w:p w:rsidR="001E23BE" w:rsidRDefault="0001423C">
          <w:pPr>
            <w:pStyle w:val="9A3B8236E4C94E08A884F8EF07D02E67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32AD7218D4864DB89F6E380C0726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1181-C807-4C27-8868-895AA32DF072}"/>
      </w:docPartPr>
      <w:docPartBody>
        <w:p w:rsidR="001E23BE" w:rsidRDefault="0001423C">
          <w:pPr>
            <w:pStyle w:val="32AD7218D4864DB89F6E380C07264D16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9B207D4B1A37451EAA70C2B0BB48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CA95B-76A9-42F3-A62A-DA5908ACCCD3}"/>
      </w:docPartPr>
      <w:docPartBody>
        <w:p w:rsidR="001E23BE" w:rsidRDefault="0001423C">
          <w:pPr>
            <w:pStyle w:val="9B207D4B1A37451EAA70C2B0BB48CA0B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BC2D51879174D89ACADA41100342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74DFB-9CCD-4558-B5F4-3E727E6913E1}"/>
      </w:docPartPr>
      <w:docPartBody>
        <w:p w:rsidR="001E23BE" w:rsidRDefault="0001423C">
          <w:pPr>
            <w:pStyle w:val="EBC2D51879174D89ACADA4110034256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7DF25D4365E4E468B1DA0900BD69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A460-1D03-4BA7-B67E-D5B7E26FD5A3}"/>
      </w:docPartPr>
      <w:docPartBody>
        <w:p w:rsidR="001E23BE" w:rsidRDefault="0001423C">
          <w:pPr>
            <w:pStyle w:val="17DF25D4365E4E468B1DA0900BD6963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8F3613EBF2E94F188E029BB84C341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DE873-6D63-4160-AEB9-8571DE43CCFA}"/>
      </w:docPartPr>
      <w:docPartBody>
        <w:p w:rsidR="001E23BE" w:rsidRDefault="0001423C">
          <w:pPr>
            <w:pStyle w:val="8F3613EBF2E94F188E029BB84C3419B5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3C"/>
    <w:rsid w:val="0001423C"/>
    <w:rsid w:val="001E23BE"/>
    <w:rsid w:val="00882373"/>
    <w:rsid w:val="00B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1B861C4D284BE39F801C51B066B4C5">
    <w:name w:val="761B861C4D284BE39F801C51B066B4C5"/>
  </w:style>
  <w:style w:type="paragraph" w:customStyle="1" w:styleId="E72CC6DBB91F4DFB818390367B63B38F">
    <w:name w:val="E72CC6DBB91F4DFB818390367B63B38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BFCC9232834DAAB339EE67A92B6417">
    <w:name w:val="45BFCC9232834DAAB339EE67A92B6417"/>
  </w:style>
  <w:style w:type="paragraph" w:customStyle="1" w:styleId="6007E51AE4C34A2D9286623FA91DD5C4">
    <w:name w:val="6007E51AE4C34A2D9286623FA91DD5C4"/>
  </w:style>
  <w:style w:type="paragraph" w:customStyle="1" w:styleId="9A3B8236E4C94E08A884F8EF07D02E67">
    <w:name w:val="9A3B8236E4C94E08A884F8EF07D02E67"/>
  </w:style>
  <w:style w:type="paragraph" w:customStyle="1" w:styleId="32AD7218D4864DB89F6E380C07264D16">
    <w:name w:val="32AD7218D4864DB89F6E380C07264D16"/>
  </w:style>
  <w:style w:type="paragraph" w:customStyle="1" w:styleId="9B207D4B1A37451EAA70C2B0BB48CA0B">
    <w:name w:val="9B207D4B1A37451EAA70C2B0BB48CA0B"/>
  </w:style>
  <w:style w:type="paragraph" w:customStyle="1" w:styleId="EBC2D51879174D89ACADA41100342569">
    <w:name w:val="EBC2D51879174D89ACADA41100342569"/>
  </w:style>
  <w:style w:type="paragraph" w:customStyle="1" w:styleId="17DF25D4365E4E468B1DA0900BD69631">
    <w:name w:val="17DF25D4365E4E468B1DA0900BD69631"/>
  </w:style>
  <w:style w:type="paragraph" w:customStyle="1" w:styleId="8F3613EBF2E94F188E029BB84C3419B5">
    <w:name w:val="8F3613EBF2E94F188E029BB84C3419B5"/>
  </w:style>
  <w:style w:type="paragraph" w:customStyle="1" w:styleId="971B520C03A445828B5E8BA1EAC4FE17">
    <w:name w:val="971B520C03A445828B5E8BA1EAC4FE17"/>
  </w:style>
  <w:style w:type="paragraph" w:customStyle="1" w:styleId="52D903C02A934FAE9EBD73FE6D9055B7">
    <w:name w:val="52D903C02A934FAE9EBD73FE6D9055B7"/>
  </w:style>
  <w:style w:type="paragraph" w:customStyle="1" w:styleId="1D45B4EDC84A4054864FB4E328E874E0">
    <w:name w:val="1D45B4EDC84A4054864FB4E328E874E0"/>
  </w:style>
  <w:style w:type="paragraph" w:customStyle="1" w:styleId="EDD62548626641F88E6989110F7F7F0C">
    <w:name w:val="EDD62548626641F88E6989110F7F7F0C"/>
  </w:style>
  <w:style w:type="paragraph" w:customStyle="1" w:styleId="2BF4F964EE514CA2B71184544E3CEFDB">
    <w:name w:val="2BF4F964EE514CA2B71184544E3CEFDB"/>
    <w:rsid w:val="00BA6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917F-9829-4CC8-B828-B6C27922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498</TotalTime>
  <Pages>13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Mark M.C.G</cp:lastModifiedBy>
  <cp:revision>7</cp:revision>
  <dcterms:created xsi:type="dcterms:W3CDTF">2020-02-08T06:58:00Z</dcterms:created>
  <dcterms:modified xsi:type="dcterms:W3CDTF">2020-02-10T19:36:00Z</dcterms:modified>
</cp:coreProperties>
</file>